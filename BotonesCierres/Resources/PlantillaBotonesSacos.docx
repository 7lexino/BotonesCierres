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273"/>
        <w:gridCol w:w="5760"/>
      </w:tblGrid>
      <w:tr w:rsidR="00DD289A" w:rsidRPr="00377F78" w:rsidTr="00545EB2">
        <w:trPr>
          <w:cantSplit/>
          <w:trHeight w:hRule="exact" w:val="3554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EstiloBotonSaco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«EstiloBotonSaco»</w:t>
            </w:r>
            <w:r>
              <w:rPr>
                <w:b/>
              </w:rPr>
              <w:fldChar w:fldCharType="end"/>
            </w:r>
          </w:p>
          <w:p w:rsidR="00B31C34" w:rsidRPr="00377F78" w:rsidRDefault="00B31C34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Sacos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«CantSaco»</w:t>
            </w:r>
            <w:r>
              <w:rPr>
                <w:noProof/>
              </w:rPr>
              <w:fldChar w:fldCharType="end"/>
            </w:r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Frente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CantFrenteBotonSaco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«CantFrenteBotonSaco»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«TallaFrenteBotonSaco»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TotalUno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«TotalUno»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Manga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CantMangaBotonSaco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«CantMangaBotonSaco»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«TallaMangaBotonSaco»</w:t>
            </w:r>
            <w:r w:rsidRPr="00195E01">
              <w:rPr>
                <w:b/>
                <w:noProof/>
              </w:rPr>
              <w:fldChar w:fldCharType="end"/>
            </w:r>
            <w:bookmarkStart w:id="0" w:name="_GoBack"/>
            <w:bookmarkEnd w:id="0"/>
          </w:p>
          <w:p w:rsidR="00B31C34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TotalDos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«TotalDos»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31C34" w:rsidRPr="004719FD" w:rsidRDefault="00B31C34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EstiloBotonSaco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«EstiloBotonSaco»</w:t>
            </w:r>
            <w:r>
              <w:rPr>
                <w:b/>
              </w:rPr>
              <w:fldChar w:fldCharType="end"/>
            </w:r>
          </w:p>
          <w:p w:rsidR="00B31C34" w:rsidRPr="00377F78" w:rsidRDefault="00B31C34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Sacos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«CantSaco»</w:t>
            </w:r>
            <w:r>
              <w:rPr>
                <w:noProof/>
              </w:rPr>
              <w:fldChar w:fldCharType="end"/>
            </w:r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Frente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CantFrenteBotonSaco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«CantFrenteBotonSaco»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«TallaFrenteBotonSaco»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TotalUno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«TotalUno»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Manga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CantMangaBotonSaco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«CantMangaBotonSaco»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«TallaMangaBotonSaco»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TotalDos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«TotalDos»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31C34" w:rsidRPr="004719FD" w:rsidRDefault="00B31C34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545EB2">
        <w:trPr>
          <w:cantSplit/>
          <w:trHeight w:hRule="exact" w:val="3543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EstiloBotonSaco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«EstiloBotonSaco»</w:t>
            </w:r>
            <w:r>
              <w:rPr>
                <w:b/>
              </w:rPr>
              <w:fldChar w:fldCharType="end"/>
            </w:r>
          </w:p>
          <w:p w:rsidR="00B31C34" w:rsidRPr="00377F78" w:rsidRDefault="00B31C34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Sacos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«CantSaco»</w:t>
            </w:r>
            <w:r>
              <w:rPr>
                <w:noProof/>
              </w:rPr>
              <w:fldChar w:fldCharType="end"/>
            </w:r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Frente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CantFrenteBotonSaco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«CantFrenteBotonSaco»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«TallaFrenteBotonSaco»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TotalUno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«TotalUno»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Manga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CantMangaBotonSaco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«CantMangaBotonSaco»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«TallaMangaBotonSaco»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TotalDos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«TotalDos»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31C34" w:rsidRPr="004719FD" w:rsidRDefault="00B31C34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EstiloBotonSaco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«EstiloBotonSaco»</w:t>
            </w:r>
            <w:r>
              <w:rPr>
                <w:b/>
              </w:rPr>
              <w:fldChar w:fldCharType="end"/>
            </w:r>
          </w:p>
          <w:p w:rsidR="00B31C34" w:rsidRPr="00377F78" w:rsidRDefault="00B31C34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Sacos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«CantSaco»</w:t>
            </w:r>
            <w:r>
              <w:rPr>
                <w:noProof/>
              </w:rPr>
              <w:fldChar w:fldCharType="end"/>
            </w:r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Frente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CantFrenteBotonSaco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«CantFrenteBotonSaco»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«TallaFrenteBotonSaco»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TotalUno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«TotalUno»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Manga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CantMangaBotonSaco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«CantMangaBotonSaco»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«TallaMangaBotonSaco»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TotalDos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«TotalDos»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31C34" w:rsidRPr="004719FD" w:rsidRDefault="00B31C34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DD289A" w:rsidRPr="00377F78" w:rsidTr="00545EB2">
        <w:trPr>
          <w:cantSplit/>
          <w:trHeight w:hRule="exact" w:val="355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EstiloBotonSaco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«EstiloBotonSaco»</w:t>
            </w:r>
            <w:r>
              <w:rPr>
                <w:b/>
              </w:rPr>
              <w:fldChar w:fldCharType="end"/>
            </w:r>
          </w:p>
          <w:p w:rsidR="00B31C34" w:rsidRPr="00377F78" w:rsidRDefault="00B31C34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Sacos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«CantSaco»</w:t>
            </w:r>
            <w:r>
              <w:rPr>
                <w:noProof/>
              </w:rPr>
              <w:fldChar w:fldCharType="end"/>
            </w:r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Frente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CantFrenteBotonSaco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«CantFrenteBotonSaco»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«TallaFrenteBotonSaco»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TotalUno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«TotalUno»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Manga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CantMangaBotonSaco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«CantMangaBotonSaco»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«TallaMangaBotonSaco»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TotalDos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«TotalDos»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31C34" w:rsidRPr="004719FD" w:rsidRDefault="00B31C34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DD289A" w:rsidRPr="00377F78" w:rsidRDefault="00DD289A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EstiloBotonSaco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«EstiloBotonSaco»</w:t>
            </w:r>
            <w:r>
              <w:rPr>
                <w:b/>
              </w:rPr>
              <w:fldChar w:fldCharType="end"/>
            </w:r>
          </w:p>
          <w:p w:rsidR="00B31C34" w:rsidRPr="00377F78" w:rsidRDefault="00B31C34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Sacos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«CantSaco»</w:t>
            </w:r>
            <w:r>
              <w:rPr>
                <w:noProof/>
              </w:rPr>
              <w:fldChar w:fldCharType="end"/>
            </w:r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Frente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CantFrenteBotonSaco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«CantFrenteBotonSaco»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«TallaFrenteBotonSaco»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TotalUno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«TotalUno»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Manga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CantMangaBotonSaco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«CantMangaBotonSaco»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«TallaMangaBotonSaco»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TotalDos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«TotalDos»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31C34" w:rsidRPr="004719FD" w:rsidRDefault="00B31C34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  <w:tr w:rsidR="00B679F8" w:rsidRPr="00377F78" w:rsidTr="00545EB2">
        <w:trPr>
          <w:cantSplit/>
          <w:trHeight w:hRule="exact" w:val="3552"/>
        </w:trPr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EstiloBotonSaco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«EstiloBotonSaco»</w:t>
            </w:r>
            <w:r>
              <w:rPr>
                <w:b/>
              </w:rPr>
              <w:fldChar w:fldCharType="end"/>
            </w:r>
          </w:p>
          <w:p w:rsidR="00B31C34" w:rsidRPr="00377F78" w:rsidRDefault="00B31C34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Sacos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«CantSaco»</w:t>
            </w:r>
            <w:r>
              <w:rPr>
                <w:noProof/>
              </w:rPr>
              <w:fldChar w:fldCharType="end"/>
            </w:r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Frente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CantFrenteBotonSaco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«CantFrenteBotonSaco»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«TallaFrenteBotonSaco»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TotalUno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«TotalUno»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Manga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CantMangaBotonSaco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«CantMangaBotonSaco»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«TallaMangaBotonSaco»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TotalDos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«TotalDos»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31C34" w:rsidRPr="004719FD" w:rsidRDefault="00B31C34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  <w:tc>
          <w:tcPr>
            <w:tcW w:w="273" w:type="dxa"/>
            <w:tcBorders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:rsidR="00B679F8" w:rsidRPr="00377F78" w:rsidRDefault="00B679F8" w:rsidP="00377F78">
            <w:pPr>
              <w:spacing w:after="0" w:line="240" w:lineRule="auto"/>
              <w:ind w:left="144" w:right="144"/>
            </w:pPr>
          </w:p>
        </w:tc>
        <w:tc>
          <w:tcPr>
            <w:tcW w:w="5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NEXT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«Próximo registro»</w:t>
            </w:r>
            <w:r>
              <w:rPr>
                <w:b/>
                <w:sz w:val="32"/>
              </w:rPr>
              <w:fldChar w:fldCharType="end"/>
            </w:r>
            <w:r w:rsidRPr="00377F78">
              <w:rPr>
                <w:b/>
                <w:sz w:val="32"/>
              </w:rPr>
              <w:t>P#</w:t>
            </w:r>
            <w:r>
              <w:rPr>
                <w:b/>
                <w:sz w:val="32"/>
              </w:rPr>
              <w:t xml:space="preserve"> </w:t>
            </w:r>
            <w:r>
              <w:rPr>
                <w:b/>
                <w:sz w:val="32"/>
              </w:rPr>
              <w:fldChar w:fldCharType="begin"/>
            </w:r>
            <w:r>
              <w:rPr>
                <w:b/>
                <w:sz w:val="32"/>
              </w:rPr>
              <w:instrText xml:space="preserve"> MERGEFIELD  Pedido </w:instrText>
            </w:r>
            <w:r>
              <w:rPr>
                <w:b/>
                <w:sz w:val="32"/>
              </w:rPr>
              <w:fldChar w:fldCharType="separate"/>
            </w:r>
            <w:r>
              <w:rPr>
                <w:b/>
                <w:noProof/>
                <w:sz w:val="32"/>
              </w:rPr>
              <w:t>«Pedido»</w:t>
            </w:r>
            <w:r>
              <w:rPr>
                <w:b/>
                <w:sz w:val="32"/>
              </w:rPr>
              <w:fldChar w:fldCharType="end"/>
            </w:r>
            <w:r w:rsidRPr="00377F78">
              <w:tab/>
            </w:r>
            <w:r>
              <w:rPr>
                <w:b/>
              </w:rPr>
              <w:t>Conjunto</w:t>
            </w:r>
            <w:r w:rsidRPr="00377F78">
              <w:rPr>
                <w:b/>
              </w:rPr>
              <w:t>:</w:t>
            </w:r>
            <w:r w:rsidRPr="00377F78"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Conjunto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«Conjunto»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Botón</w:t>
            </w:r>
            <w:r w:rsidRPr="00377F78">
              <w:t xml:space="preserve">: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MERGEFIELD EstiloBotonSaco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«EstiloBotonSaco»</w:t>
            </w:r>
            <w:r>
              <w:rPr>
                <w:b/>
              </w:rPr>
              <w:fldChar w:fldCharType="end"/>
            </w:r>
          </w:p>
          <w:p w:rsidR="00B31C34" w:rsidRPr="00377F78" w:rsidRDefault="00B31C34" w:rsidP="00B2668D">
            <w:pPr>
              <w:shd w:val="clear" w:color="auto" w:fill="BFBFBF"/>
              <w:tabs>
                <w:tab w:val="center" w:pos="144"/>
                <w:tab w:val="left" w:pos="3299"/>
              </w:tabs>
              <w:spacing w:after="0" w:line="120" w:lineRule="atLeast"/>
              <w:ind w:left="142" w:right="142"/>
            </w:pPr>
            <w:r>
              <w:t>Sacos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CantSaco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«CantSaco»</w:t>
            </w:r>
            <w:r>
              <w:rPr>
                <w:noProof/>
              </w:rPr>
              <w:fldChar w:fldCharType="end"/>
            </w:r>
            <w:r>
              <w:t xml:space="preserve">                                 Estilo</w:t>
            </w:r>
            <w:r w:rsidRPr="00377F78">
              <w:t>:</w:t>
            </w:r>
            <w:r>
              <w:t xml:space="preserve">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EstiloSaco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«EstiloSaco»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spacing w:after="0" w:line="120" w:lineRule="atLeast"/>
              <w:ind w:left="142" w:right="142"/>
            </w:pPr>
            <w:r>
              <w:t>Material</w:t>
            </w:r>
            <w:r w:rsidRPr="00377F78">
              <w:t xml:space="preserve">: </w:t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MaterialSaco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«MaterialSaco»</w:t>
            </w:r>
            <w:r>
              <w:rPr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Frente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CantFrenteBotonSaco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«CantFrenteBotonSaco»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TallaFrenteBotonSaco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«TallaFrenteBotonSaco»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Total de botones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TotalUno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«TotalUno»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  <w:r>
              <w:t>Manga</w:t>
            </w:r>
            <w:r w:rsidRPr="00377F78">
              <w:t>:</w:t>
            </w:r>
            <w:r>
              <w:t xml:space="preserve">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CantMangaBotonSaco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«CantMangaBotonSaco»</w:t>
            </w:r>
            <w:r w:rsidRPr="00195E01">
              <w:rPr>
                <w:b/>
                <w:noProof/>
              </w:rPr>
              <w:fldChar w:fldCharType="end"/>
            </w:r>
            <w:r w:rsidRPr="00377F78">
              <w:tab/>
            </w:r>
            <w:r>
              <w:t>Talla</w:t>
            </w:r>
            <w:r w:rsidRPr="00377F78">
              <w:t xml:space="preserve">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TallaMangaBotonSaco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«TallaMangaBotonSaco»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  <w:rPr>
                <w:b/>
                <w:sz w:val="28"/>
              </w:rPr>
            </w:pPr>
            <w:r>
              <w:t xml:space="preserve">Total de botones: </w:t>
            </w:r>
            <w:r w:rsidRPr="00195E01">
              <w:rPr>
                <w:b/>
                <w:noProof/>
              </w:rPr>
              <w:fldChar w:fldCharType="begin"/>
            </w:r>
            <w:r w:rsidRPr="00195E01">
              <w:rPr>
                <w:b/>
                <w:noProof/>
              </w:rPr>
              <w:instrText xml:space="preserve"> MERGEFIELD  TotalDos </w:instrText>
            </w:r>
            <w:r w:rsidRPr="00195E01">
              <w:rPr>
                <w:b/>
                <w:noProof/>
              </w:rPr>
              <w:fldChar w:fldCharType="separate"/>
            </w:r>
            <w:r>
              <w:rPr>
                <w:b/>
                <w:noProof/>
              </w:rPr>
              <w:t>«TotalDos»</w:t>
            </w:r>
            <w:r w:rsidRPr="00195E01">
              <w:rPr>
                <w:b/>
                <w:noProof/>
              </w:rPr>
              <w:fldChar w:fldCharType="end"/>
            </w:r>
          </w:p>
          <w:p w:rsidR="00B31C34" w:rsidRPr="00377F78" w:rsidRDefault="00B31C34" w:rsidP="00377F78">
            <w:pPr>
              <w:tabs>
                <w:tab w:val="left" w:pos="3349"/>
              </w:tabs>
              <w:spacing w:after="0" w:line="120" w:lineRule="atLeast"/>
              <w:ind w:left="142" w:right="142"/>
            </w:pPr>
          </w:p>
          <w:p w:rsidR="00B31C34" w:rsidRPr="004719FD" w:rsidRDefault="00B31C34" w:rsidP="00377F78">
            <w:pPr>
              <w:spacing w:after="0" w:line="240" w:lineRule="auto"/>
              <w:rPr>
                <w:sz w:val="32"/>
              </w:rPr>
            </w:pPr>
            <w:r w:rsidRPr="00377F78">
              <w:t xml:space="preserve">   </w:t>
            </w:r>
            <w:r>
              <w:t xml:space="preserve">Fecha de entrega: 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begin"/>
            </w:r>
            <w:r w:rsidRPr="00195E01">
              <w:rPr>
                <w:b/>
                <w:noProof/>
                <w:sz w:val="32"/>
                <w:highlight w:val="yellow"/>
              </w:rPr>
              <w:instrText xml:space="preserve"> MERGEFIELD  FechaEntrega </w:instrText>
            </w:r>
            <w:r w:rsidRPr="00195E01">
              <w:rPr>
                <w:b/>
                <w:noProof/>
                <w:sz w:val="32"/>
                <w:highlight w:val="yellow"/>
              </w:rPr>
              <w:fldChar w:fldCharType="separate"/>
            </w:r>
            <w:r>
              <w:rPr>
                <w:b/>
                <w:noProof/>
                <w:sz w:val="32"/>
                <w:highlight w:val="yellow"/>
              </w:rPr>
              <w:t>«FechaEntrega»</w:t>
            </w:r>
            <w:r w:rsidRPr="00195E01">
              <w:rPr>
                <w:b/>
                <w:noProof/>
                <w:sz w:val="32"/>
                <w:highlight w:val="yellow"/>
              </w:rPr>
              <w:fldChar w:fldCharType="end"/>
            </w:r>
          </w:p>
        </w:tc>
      </w:tr>
    </w:tbl>
    <w:p w:rsidR="00DD289A" w:rsidRPr="00DD289A" w:rsidRDefault="00DD289A" w:rsidP="00DD289A">
      <w:pPr>
        <w:ind w:left="144" w:right="144"/>
        <w:rPr>
          <w:vanish/>
        </w:rPr>
      </w:pPr>
    </w:p>
    <w:sectPr w:rsidR="00DD289A" w:rsidRPr="00DD289A" w:rsidSect="000E5CF8">
      <w:type w:val="continuous"/>
      <w:pgSz w:w="12240" w:h="15840"/>
      <w:pgMar w:top="284" w:right="230" w:bottom="0" w:left="23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49"/>
  </wne:recipientData>
  <wne:recipientData>
    <wne:active wne:val="1"/>
    <wne:hash wne:val="50"/>
  </wne:recipientData>
  <wne:recipientData>
    <wne:active wne:val="1"/>
    <wne:hash wne:val="51"/>
  </wne:recipientData>
  <wne:recipientData>
    <wne:active wne:val="1"/>
    <wne:hash wne:val="52"/>
  </wne:recipientData>
  <wne:recipientData>
    <wne:active wne:val="1"/>
    <wne:hash wne:val="53"/>
  </wne:recipientData>
  <wne:recipientData>
    <wne:active wne:val="1"/>
    <wne:hash wne:val="54"/>
  </wne:recipientData>
  <wne:recipientData>
    <wne:active wne:val="1"/>
    <wne:hash wne:val="55"/>
  </wne:recipientData>
  <wne:recipientData>
    <wne:active wne:val="1"/>
    <wne:hash wne:val="56"/>
  </wne:recipientData>
  <wne:recipientData>
    <wne:active wne:val="1"/>
    <wne:hash wne:val="57"/>
  </wne:recipientData>
  <wne:recipientData>
    <wne:active wne:val="1"/>
    <wne:hash wne:val="3145777"/>
  </wne:recipientData>
  <wne:recipientData>
    <wne:active wne:val="1"/>
    <wne:hash wne:val="3211313"/>
  </wne:recipientData>
  <wne:recipientData>
    <wne:active wne:val="1"/>
    <wne:hash wne:val="3276849"/>
  </wne:recipientData>
  <wne:recipientData>
    <wne:active wne:val="1"/>
    <wne:hash wne:val="3342385"/>
  </wne:recipientData>
  <wne:recipientData>
    <wne:active wne:val="1"/>
    <wne:hash wne:val="3407921"/>
  </wne:recipientData>
  <wne:recipientData>
    <wne:active wne:val="1"/>
    <wne:hash wne:val="3473457"/>
  </wne:recipientData>
  <wne:recipientData>
    <wne:active wne:val="1"/>
    <wne:hash wne:val="3538993"/>
  </wne:recipientData>
  <wne:recipientData>
    <wne:active wne:val="1"/>
    <wne:hash wne:val="360452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mailMerge>
    <w:mainDocumentType w:val="mailingLabels"/>
    <w:linkToQuery/>
    <w:dataType w:val="native"/>
    <w:connectString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pedidos_reportes` "/>
    <w:dataSource r:id="rId2"/>
    <w:odso>
      <w:udl w:val="Provider=Microsoft.ACE.OLEDB.12.0;User ID=Admin;Data Source=\\servidornvo\comun\programas\botonescierres\DB_BOTONESCIERRES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pedidos_reportes"/>
      <w:src r:id="rId3"/>
      <w:colDelim w:val="9"/>
      <w:type w:val="database"/>
      <w:fHdr/>
      <w:fieldMapData>
        <w:type w:val="dbColumn"/>
        <w:name w:val="Id"/>
        <w:mappedName w:val="Identificador único"/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Empresa"/>
        <w:mappedName w:val="Organización"/>
        <w:column w:val="3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4"/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359"/>
    <w:rsid w:val="000048F7"/>
    <w:rsid w:val="000E1942"/>
    <w:rsid w:val="000E5CF8"/>
    <w:rsid w:val="00100326"/>
    <w:rsid w:val="00110A50"/>
    <w:rsid w:val="00110B5F"/>
    <w:rsid w:val="00165420"/>
    <w:rsid w:val="00195E01"/>
    <w:rsid w:val="002671EB"/>
    <w:rsid w:val="002E35AF"/>
    <w:rsid w:val="003464FE"/>
    <w:rsid w:val="00376484"/>
    <w:rsid w:val="00377F78"/>
    <w:rsid w:val="00415062"/>
    <w:rsid w:val="004719FD"/>
    <w:rsid w:val="004E4C36"/>
    <w:rsid w:val="0051081C"/>
    <w:rsid w:val="00545EB2"/>
    <w:rsid w:val="0059064D"/>
    <w:rsid w:val="005A119E"/>
    <w:rsid w:val="005E1F7F"/>
    <w:rsid w:val="005F19DD"/>
    <w:rsid w:val="005F2D80"/>
    <w:rsid w:val="005F3D1A"/>
    <w:rsid w:val="00625D62"/>
    <w:rsid w:val="00710B70"/>
    <w:rsid w:val="00720DB8"/>
    <w:rsid w:val="00745FA0"/>
    <w:rsid w:val="007466DA"/>
    <w:rsid w:val="00747466"/>
    <w:rsid w:val="007805A3"/>
    <w:rsid w:val="007805FA"/>
    <w:rsid w:val="007857B5"/>
    <w:rsid w:val="0079040A"/>
    <w:rsid w:val="007B0804"/>
    <w:rsid w:val="007D1595"/>
    <w:rsid w:val="007F0C76"/>
    <w:rsid w:val="007F163E"/>
    <w:rsid w:val="007F742B"/>
    <w:rsid w:val="00895A05"/>
    <w:rsid w:val="00912035"/>
    <w:rsid w:val="00917513"/>
    <w:rsid w:val="009664A6"/>
    <w:rsid w:val="009A1886"/>
    <w:rsid w:val="009B3359"/>
    <w:rsid w:val="009F3DD4"/>
    <w:rsid w:val="00A239F1"/>
    <w:rsid w:val="00A27896"/>
    <w:rsid w:val="00A434DC"/>
    <w:rsid w:val="00A9318A"/>
    <w:rsid w:val="00AA0816"/>
    <w:rsid w:val="00AA2CE5"/>
    <w:rsid w:val="00AB1E7C"/>
    <w:rsid w:val="00B15F11"/>
    <w:rsid w:val="00B2668D"/>
    <w:rsid w:val="00B27F86"/>
    <w:rsid w:val="00B31C34"/>
    <w:rsid w:val="00B348D5"/>
    <w:rsid w:val="00B51344"/>
    <w:rsid w:val="00B679F8"/>
    <w:rsid w:val="00B94528"/>
    <w:rsid w:val="00C71533"/>
    <w:rsid w:val="00C86841"/>
    <w:rsid w:val="00CC5F20"/>
    <w:rsid w:val="00CC73AC"/>
    <w:rsid w:val="00CD125F"/>
    <w:rsid w:val="00D851C8"/>
    <w:rsid w:val="00DD289A"/>
    <w:rsid w:val="00DD661E"/>
    <w:rsid w:val="00E20745"/>
    <w:rsid w:val="00E330ED"/>
    <w:rsid w:val="00EB2F25"/>
    <w:rsid w:val="00EB66BB"/>
    <w:rsid w:val="00ED59B2"/>
    <w:rsid w:val="00F83267"/>
    <w:rsid w:val="00F91AED"/>
    <w:rsid w:val="00FA7F1C"/>
    <w:rsid w:val="00FC2AAB"/>
    <w:rsid w:val="00FC5B42"/>
    <w:rsid w:val="00FD11B5"/>
    <w:rsid w:val="00FD7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6D88"/>
  <w15:chartTrackingRefBased/>
  <w15:docId w15:val="{77B9CDF5-E4DA-439D-9D2B-8AF0456C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\\servidornvo\comun\programas\botonescierres\DB_BOTONESCIERRES.mdb" TargetMode="External"/><Relationship Id="rId2" Type="http://schemas.openxmlformats.org/officeDocument/2006/relationships/mailMergeSource" Target="file:///\\servidornvo\comun\programas\botonescierres\DB_BOTONESCIERRES.mdb" TargetMode="External"/><Relationship Id="rId1" Type="http://schemas.openxmlformats.org/officeDocument/2006/relationships/attachedTemplate" Target="file:///D:\Documentos\PROYECTOS\BotonesCierres\BotonesCierres\Resources\ETIQUETAS%20BOTONES%20DE%20SACO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1AADCD-4668-41A6-99A4-FFE802C76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ETIQUETAS BOTONES DE SACO.dotx</Template>
  <TotalTime>133</TotalTime>
  <Pages>1</Pages>
  <Words>943</Words>
  <Characters>5191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Hernández</dc:creator>
  <cp:keywords/>
  <dc:description/>
  <cp:lastModifiedBy>Alejandro Hernández</cp:lastModifiedBy>
  <cp:revision>20</cp:revision>
  <cp:lastPrinted>2017-09-11T13:51:00Z</cp:lastPrinted>
  <dcterms:created xsi:type="dcterms:W3CDTF">2019-02-20T16:10:00Z</dcterms:created>
  <dcterms:modified xsi:type="dcterms:W3CDTF">2019-03-08T14:40:00Z</dcterms:modified>
</cp:coreProperties>
</file>