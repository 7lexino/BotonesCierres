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3"/>
        <w:gridCol w:w="5760"/>
      </w:tblGrid>
      <w:tr w:rsidR="00DD289A" w:rsidRPr="00377F78" w:rsidTr="00B1463F">
        <w:trPr>
          <w:cantSplit/>
          <w:trHeight w:hRule="exact" w:val="3413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0E9B" w:rsidRDefault="00650E9B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Blusas</w:t>
            </w:r>
          </w:p>
          <w:p w:rsidR="00650E9B" w:rsidRPr="00377F78" w:rsidRDefault="00650E9B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650E9B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650E9B" w:rsidRPr="00377F78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  <w:bookmarkStart w:id="0" w:name="_GoBack"/>
            <w:bookmarkEnd w:id="0"/>
          </w:p>
          <w:p w:rsidR="00650E9B" w:rsidRPr="00650E9B" w:rsidRDefault="00650E9B" w:rsidP="00650E9B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ColorCierreBlusa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«ColorCierreBlusa»</w:t>
            </w:r>
            <w:r w:rsidRPr="00650E9B">
              <w:rPr>
                <w:b/>
              </w:rPr>
              <w:fldChar w:fldCharType="end"/>
            </w:r>
            <w:fldSimple w:instr=" MERGEFIELD ColorBotonBlusa ">
              <w:r>
                <w:rPr>
                  <w:noProof/>
                </w:rPr>
                <w:t>«ColorBotonBlusa»</w:t>
              </w:r>
            </w:fldSimple>
          </w:p>
          <w:p w:rsidR="00650E9B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EstiloCierreBlusa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TallaCierreBlusa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«TallaCierreBlusa»</w:t>
            </w:r>
            <w:r w:rsidRPr="00650E9B">
              <w:rPr>
                <w:b/>
              </w:rPr>
              <w:fldChar w:fldCharType="end"/>
            </w:r>
          </w:p>
          <w:p w:rsidR="00650E9B" w:rsidRDefault="00650E9B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>Total de cierres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CantBlusa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650E9B" w:rsidRPr="004719FD" w:rsidRDefault="00650E9B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0E9B" w:rsidRDefault="00650E9B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Blusas</w:t>
            </w:r>
          </w:p>
          <w:p w:rsidR="00650E9B" w:rsidRPr="00377F78" w:rsidRDefault="00650E9B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650E9B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650E9B" w:rsidRPr="00377F78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650E9B" w:rsidRPr="00650E9B" w:rsidRDefault="00650E9B" w:rsidP="00650E9B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ColorCierreBlusa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«ColorCierreBlusa»</w:t>
            </w:r>
            <w:r w:rsidRPr="00650E9B">
              <w:rPr>
                <w:b/>
              </w:rPr>
              <w:fldChar w:fldCharType="end"/>
            </w:r>
            <w:fldSimple w:instr=" MERGEFIELD ColorBotonBlusa ">
              <w:r>
                <w:rPr>
                  <w:noProof/>
                </w:rPr>
                <w:t>«ColorBotonBlusa»</w:t>
              </w:r>
            </w:fldSimple>
          </w:p>
          <w:p w:rsidR="00650E9B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EstiloCierreBlusa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TallaCierreBlusa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«TallaCierreBlusa»</w:t>
            </w:r>
            <w:r w:rsidRPr="00650E9B">
              <w:rPr>
                <w:b/>
              </w:rPr>
              <w:fldChar w:fldCharType="end"/>
            </w:r>
          </w:p>
          <w:p w:rsidR="00650E9B" w:rsidRDefault="00650E9B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>Total de cierres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CantBlusa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650E9B" w:rsidRPr="004719FD" w:rsidRDefault="00650E9B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B1463F">
        <w:trPr>
          <w:cantSplit/>
          <w:trHeight w:hRule="exact" w:val="34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0E9B" w:rsidRDefault="00650E9B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Blusas</w:t>
            </w:r>
          </w:p>
          <w:p w:rsidR="00650E9B" w:rsidRPr="00377F78" w:rsidRDefault="00650E9B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650E9B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650E9B" w:rsidRPr="00377F78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650E9B" w:rsidRPr="00650E9B" w:rsidRDefault="00650E9B" w:rsidP="00650E9B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ColorCierreBlusa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«ColorCierreBlusa»</w:t>
            </w:r>
            <w:r w:rsidRPr="00650E9B">
              <w:rPr>
                <w:b/>
              </w:rPr>
              <w:fldChar w:fldCharType="end"/>
            </w:r>
            <w:fldSimple w:instr=" MERGEFIELD ColorBotonBlusa ">
              <w:r>
                <w:rPr>
                  <w:noProof/>
                </w:rPr>
                <w:t>«ColorBotonBlusa»</w:t>
              </w:r>
            </w:fldSimple>
          </w:p>
          <w:p w:rsidR="00650E9B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EstiloCierreBlusa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TallaCierreBlusa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«TallaCierreBlusa»</w:t>
            </w:r>
            <w:r w:rsidRPr="00650E9B">
              <w:rPr>
                <w:b/>
              </w:rPr>
              <w:fldChar w:fldCharType="end"/>
            </w:r>
          </w:p>
          <w:p w:rsidR="00650E9B" w:rsidRDefault="00650E9B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>Total de cierres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CantBlusa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650E9B" w:rsidRPr="004719FD" w:rsidRDefault="00650E9B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0E9B" w:rsidRDefault="00650E9B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Blusas</w:t>
            </w:r>
          </w:p>
          <w:p w:rsidR="00650E9B" w:rsidRPr="00377F78" w:rsidRDefault="00650E9B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650E9B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650E9B" w:rsidRPr="00377F78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650E9B" w:rsidRPr="00650E9B" w:rsidRDefault="00650E9B" w:rsidP="00650E9B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ColorCierreBlusa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«ColorCierreBlusa»</w:t>
            </w:r>
            <w:r w:rsidRPr="00650E9B">
              <w:rPr>
                <w:b/>
              </w:rPr>
              <w:fldChar w:fldCharType="end"/>
            </w:r>
            <w:fldSimple w:instr=" MERGEFIELD ColorBotonBlusa ">
              <w:r>
                <w:rPr>
                  <w:noProof/>
                </w:rPr>
                <w:t>«ColorBotonBlusa»</w:t>
              </w:r>
            </w:fldSimple>
          </w:p>
          <w:p w:rsidR="00650E9B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EstiloCierreBlusa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TallaCierreBlusa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«TallaCierreBlusa»</w:t>
            </w:r>
            <w:r w:rsidRPr="00650E9B">
              <w:rPr>
                <w:b/>
              </w:rPr>
              <w:fldChar w:fldCharType="end"/>
            </w:r>
          </w:p>
          <w:p w:rsidR="00650E9B" w:rsidRDefault="00650E9B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>Total de cierres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CantBlusa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650E9B" w:rsidRPr="004719FD" w:rsidRDefault="00650E9B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B1463F">
        <w:trPr>
          <w:cantSplit/>
          <w:trHeight w:hRule="exact" w:val="340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0E9B" w:rsidRDefault="00650E9B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Blusas</w:t>
            </w:r>
          </w:p>
          <w:p w:rsidR="00650E9B" w:rsidRPr="00377F78" w:rsidRDefault="00650E9B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650E9B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650E9B" w:rsidRPr="00377F78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650E9B" w:rsidRPr="00650E9B" w:rsidRDefault="00650E9B" w:rsidP="00650E9B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ColorCierreBlusa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«ColorCierreBlusa»</w:t>
            </w:r>
            <w:r w:rsidRPr="00650E9B">
              <w:rPr>
                <w:b/>
              </w:rPr>
              <w:fldChar w:fldCharType="end"/>
            </w:r>
            <w:fldSimple w:instr=" MERGEFIELD ColorBotonBlusa ">
              <w:r>
                <w:rPr>
                  <w:noProof/>
                </w:rPr>
                <w:t>«ColorBotonBlusa»</w:t>
              </w:r>
            </w:fldSimple>
          </w:p>
          <w:p w:rsidR="00650E9B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EstiloCierreBlusa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TallaCierreBlusa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«TallaCierreBlusa»</w:t>
            </w:r>
            <w:r w:rsidRPr="00650E9B">
              <w:rPr>
                <w:b/>
              </w:rPr>
              <w:fldChar w:fldCharType="end"/>
            </w:r>
          </w:p>
          <w:p w:rsidR="00650E9B" w:rsidRDefault="00650E9B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>Total de cierres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CantBlusa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650E9B" w:rsidRPr="004719FD" w:rsidRDefault="00650E9B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0E9B" w:rsidRDefault="00650E9B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Blusas</w:t>
            </w:r>
          </w:p>
          <w:p w:rsidR="00650E9B" w:rsidRPr="00377F78" w:rsidRDefault="00650E9B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650E9B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650E9B" w:rsidRPr="00377F78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650E9B" w:rsidRPr="00650E9B" w:rsidRDefault="00650E9B" w:rsidP="00650E9B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ColorCierreBlusa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«ColorCierreBlusa»</w:t>
            </w:r>
            <w:r w:rsidRPr="00650E9B">
              <w:rPr>
                <w:b/>
              </w:rPr>
              <w:fldChar w:fldCharType="end"/>
            </w:r>
            <w:fldSimple w:instr=" MERGEFIELD ColorBotonBlusa ">
              <w:r>
                <w:rPr>
                  <w:noProof/>
                </w:rPr>
                <w:t>«ColorBotonBlusa»</w:t>
              </w:r>
            </w:fldSimple>
          </w:p>
          <w:p w:rsidR="00650E9B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EstiloCierreBlusa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TallaCierreBlusa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«TallaCierreBlusa»</w:t>
            </w:r>
            <w:r w:rsidRPr="00650E9B">
              <w:rPr>
                <w:b/>
              </w:rPr>
              <w:fldChar w:fldCharType="end"/>
            </w:r>
          </w:p>
          <w:p w:rsidR="00650E9B" w:rsidRDefault="00650E9B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>Total de cierres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CantBlusa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650E9B" w:rsidRPr="004719FD" w:rsidRDefault="00650E9B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B679F8" w:rsidRPr="00377F78" w:rsidTr="00B1463F">
        <w:trPr>
          <w:cantSplit/>
          <w:trHeight w:hRule="exact" w:val="3398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0E9B" w:rsidRDefault="00650E9B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Blusas</w:t>
            </w:r>
          </w:p>
          <w:p w:rsidR="00650E9B" w:rsidRPr="00377F78" w:rsidRDefault="00650E9B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650E9B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650E9B" w:rsidRPr="00377F78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650E9B" w:rsidRPr="00650E9B" w:rsidRDefault="00650E9B" w:rsidP="00650E9B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ColorCierreBlusa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«ColorCierreBlusa»</w:t>
            </w:r>
            <w:r w:rsidRPr="00650E9B">
              <w:rPr>
                <w:b/>
              </w:rPr>
              <w:fldChar w:fldCharType="end"/>
            </w:r>
            <w:fldSimple w:instr=" MERGEFIELD ColorBotonBlusa ">
              <w:r>
                <w:rPr>
                  <w:noProof/>
                </w:rPr>
                <w:t>«ColorBotonBlusa»</w:t>
              </w:r>
            </w:fldSimple>
          </w:p>
          <w:p w:rsidR="00650E9B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EstiloCierreBlusa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TallaCierreBlusa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«TallaCierreBlusa»</w:t>
            </w:r>
            <w:r w:rsidRPr="00650E9B">
              <w:rPr>
                <w:b/>
              </w:rPr>
              <w:fldChar w:fldCharType="end"/>
            </w:r>
          </w:p>
          <w:p w:rsidR="00650E9B" w:rsidRDefault="00650E9B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>Total de cierres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CantBlusa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650E9B" w:rsidRPr="004719FD" w:rsidRDefault="00650E9B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79F8" w:rsidRPr="00377F78" w:rsidRDefault="00B679F8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0E9B" w:rsidRDefault="00650E9B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Blusas</w:t>
            </w:r>
          </w:p>
          <w:p w:rsidR="00650E9B" w:rsidRPr="00377F78" w:rsidRDefault="00650E9B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650E9B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650E9B" w:rsidRPr="00377F78" w:rsidRDefault="00650E9B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Blusa ">
              <w:r>
                <w:rPr>
                  <w:noProof/>
                </w:rPr>
                <w:t>«MaterialBlusa»</w:t>
              </w:r>
            </w:fldSimple>
          </w:p>
          <w:p w:rsidR="00650E9B" w:rsidRPr="00650E9B" w:rsidRDefault="00650E9B" w:rsidP="00650E9B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ColorCierreBlusa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«ColorCierreBlusa»</w:t>
            </w:r>
            <w:r w:rsidRPr="00650E9B">
              <w:rPr>
                <w:b/>
              </w:rPr>
              <w:fldChar w:fldCharType="end"/>
            </w:r>
            <w:fldSimple w:instr=" MERGEFIELD ColorBotonBlusa ">
              <w:r>
                <w:rPr>
                  <w:noProof/>
                </w:rPr>
                <w:t>«ColorBotonBlusa»</w:t>
              </w:r>
            </w:fldSimple>
          </w:p>
          <w:p w:rsidR="00650E9B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EstiloCierreBlusa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TallaCierreBlusa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«TallaCierreBlusa»</w:t>
            </w:r>
            <w:r w:rsidRPr="00650E9B">
              <w:rPr>
                <w:b/>
              </w:rPr>
              <w:fldChar w:fldCharType="end"/>
            </w:r>
          </w:p>
          <w:p w:rsidR="00650E9B" w:rsidRDefault="00650E9B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>Total de cierres</w:t>
            </w:r>
            <w:r w:rsidRPr="00377F78">
              <w:t>:</w:t>
            </w:r>
            <w:r>
              <w:t xml:space="preserve"> </w:t>
            </w:r>
            <w:r w:rsidRPr="00650E9B">
              <w:rPr>
                <w:b/>
              </w:rPr>
              <w:fldChar w:fldCharType="begin"/>
            </w:r>
            <w:r w:rsidRPr="00650E9B">
              <w:rPr>
                <w:b/>
              </w:rPr>
              <w:instrText xml:space="preserve"> MERGEFIELD CantBlusa </w:instrText>
            </w:r>
            <w:r w:rsidRPr="00650E9B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«CantBlusa»</w:t>
            </w:r>
            <w:r w:rsidRPr="00650E9B">
              <w:rPr>
                <w:b/>
              </w:rPr>
              <w:fldChar w:fldCharType="end"/>
            </w:r>
          </w:p>
          <w:p w:rsidR="00650E9B" w:rsidRPr="00377F78" w:rsidRDefault="00650E9B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650E9B" w:rsidRPr="004719FD" w:rsidRDefault="00650E9B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</w:tbl>
    <w:p w:rsidR="00DD289A" w:rsidRPr="00DD289A" w:rsidRDefault="00DD289A" w:rsidP="00DD289A">
      <w:pPr>
        <w:ind w:left="144" w:right="144"/>
        <w:rPr>
          <w:vanish/>
        </w:rPr>
      </w:pPr>
    </w:p>
    <w:sectPr w:rsidR="00DD289A" w:rsidRPr="00DD289A" w:rsidSect="000E5CF8">
      <w:type w:val="continuous"/>
      <w:pgSz w:w="12240" w:h="15840"/>
      <w:pgMar w:top="284" w:right="230" w:bottom="0" w:left="23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3407921"/>
  </wne:recipientData>
  <wne:recipientData>
    <wne:active wne:val="1"/>
    <wne:hash wne:val="3473457"/>
  </wne:recipientData>
  <wne:recipientData>
    <wne:active wne:val="1"/>
    <wne:hash wne:val="3538993"/>
  </wne:recipientData>
  <wne:recipientData>
    <wne:active wne:val="1"/>
    <wne:hash wne:val="36045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mailingLabels"/>
    <w:linkToQuery/>
    <w:dataType w:val="native"/>
    <w:connectString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didos_reportes` "/>
    <w:dataSource r:id="rId2"/>
    <w:odso>
      <w:udl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didos_reportes"/>
      <w:src r:id="rId3"/>
      <w:colDelim w:val="9"/>
      <w:type w:val="database"/>
      <w:fHdr/>
      <w:fieldMapData>
        <w:type w:val="dbColumn"/>
        <w:name w:val="Id"/>
        <w:mappedName w:val="Identificador único"/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mpresa"/>
        <w:mappedName w:val="Organización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9"/>
    <w:rsid w:val="000048F7"/>
    <w:rsid w:val="000E1942"/>
    <w:rsid w:val="000E5CF8"/>
    <w:rsid w:val="00100326"/>
    <w:rsid w:val="00110A50"/>
    <w:rsid w:val="00110B5F"/>
    <w:rsid w:val="00165420"/>
    <w:rsid w:val="00195E01"/>
    <w:rsid w:val="002671EB"/>
    <w:rsid w:val="002E35AF"/>
    <w:rsid w:val="003464FE"/>
    <w:rsid w:val="00376484"/>
    <w:rsid w:val="00377F78"/>
    <w:rsid w:val="00415062"/>
    <w:rsid w:val="004719FD"/>
    <w:rsid w:val="004E4C36"/>
    <w:rsid w:val="0051081C"/>
    <w:rsid w:val="00545EB2"/>
    <w:rsid w:val="0059064D"/>
    <w:rsid w:val="005A119E"/>
    <w:rsid w:val="005E1F7F"/>
    <w:rsid w:val="005F19DD"/>
    <w:rsid w:val="005F2D80"/>
    <w:rsid w:val="005F3D1A"/>
    <w:rsid w:val="00625D62"/>
    <w:rsid w:val="00650E9B"/>
    <w:rsid w:val="00710B70"/>
    <w:rsid w:val="00720DB8"/>
    <w:rsid w:val="00745FA0"/>
    <w:rsid w:val="007466DA"/>
    <w:rsid w:val="00747466"/>
    <w:rsid w:val="007805A3"/>
    <w:rsid w:val="007805FA"/>
    <w:rsid w:val="007857B5"/>
    <w:rsid w:val="0079040A"/>
    <w:rsid w:val="007B0804"/>
    <w:rsid w:val="007D1595"/>
    <w:rsid w:val="007F0C76"/>
    <w:rsid w:val="007F163E"/>
    <w:rsid w:val="007F742B"/>
    <w:rsid w:val="00895A05"/>
    <w:rsid w:val="00912035"/>
    <w:rsid w:val="00917513"/>
    <w:rsid w:val="009664A6"/>
    <w:rsid w:val="009A1886"/>
    <w:rsid w:val="009B3359"/>
    <w:rsid w:val="009F3DD4"/>
    <w:rsid w:val="00A239F1"/>
    <w:rsid w:val="00A27896"/>
    <w:rsid w:val="00A434DC"/>
    <w:rsid w:val="00A9318A"/>
    <w:rsid w:val="00AA0816"/>
    <w:rsid w:val="00AA2CE5"/>
    <w:rsid w:val="00AB1E7C"/>
    <w:rsid w:val="00B1463F"/>
    <w:rsid w:val="00B15F11"/>
    <w:rsid w:val="00B2668D"/>
    <w:rsid w:val="00B27F86"/>
    <w:rsid w:val="00B31C34"/>
    <w:rsid w:val="00B348D5"/>
    <w:rsid w:val="00B51344"/>
    <w:rsid w:val="00B679F8"/>
    <w:rsid w:val="00B94528"/>
    <w:rsid w:val="00C71533"/>
    <w:rsid w:val="00C86841"/>
    <w:rsid w:val="00CC5F20"/>
    <w:rsid w:val="00CC73AC"/>
    <w:rsid w:val="00CD125F"/>
    <w:rsid w:val="00D851C8"/>
    <w:rsid w:val="00DD289A"/>
    <w:rsid w:val="00DD661E"/>
    <w:rsid w:val="00E20745"/>
    <w:rsid w:val="00E330ED"/>
    <w:rsid w:val="00EB2F25"/>
    <w:rsid w:val="00EB66BB"/>
    <w:rsid w:val="00ED59B2"/>
    <w:rsid w:val="00F83267"/>
    <w:rsid w:val="00F91AED"/>
    <w:rsid w:val="00FA7F1C"/>
    <w:rsid w:val="00FC2AAB"/>
    <w:rsid w:val="00FC5B42"/>
    <w:rsid w:val="00FD11B5"/>
    <w:rsid w:val="00F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CE9C"/>
  <w15:chartTrackingRefBased/>
  <w15:docId w15:val="{77B9CDF5-E4DA-439D-9D2B-8AF0456C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\\servidornvo\comun\programas\botonescierres\DB_BOTONESCIERRES.mdb" TargetMode="External"/><Relationship Id="rId2" Type="http://schemas.openxmlformats.org/officeDocument/2006/relationships/mailMergeSource" Target="file:///\\servidornvo\comun\programas\botonescierres\DB_BOTONESCIERRES.mdb" TargetMode="External"/><Relationship Id="rId1" Type="http://schemas.openxmlformats.org/officeDocument/2006/relationships/attachedTemplate" Target="file:///D:\Documentos\PROYECTOS\BotonesCierres\BotonesCierres\Resources\ETIQUETAS%20BOTONES%20DE%20SACO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C767A-D2A9-4225-AF71-220D15C7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ETIQUETAS BOTONES DE SACO.dotx</Template>
  <TotalTime>141</TotalTime>
  <Pages>1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</dc:creator>
  <cp:keywords/>
  <dc:description/>
  <cp:lastModifiedBy>Alejandro Hernández</cp:lastModifiedBy>
  <cp:revision>22</cp:revision>
  <cp:lastPrinted>2017-09-11T13:51:00Z</cp:lastPrinted>
  <dcterms:created xsi:type="dcterms:W3CDTF">2019-02-20T16:10:00Z</dcterms:created>
  <dcterms:modified xsi:type="dcterms:W3CDTF">2019-03-08T15:17:00Z</dcterms:modified>
</cp:coreProperties>
</file>