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3"/>
        <w:gridCol w:w="5760"/>
      </w:tblGrid>
      <w:tr w:rsidR="00DD289A" w:rsidRPr="00377F78" w:rsidTr="00545EB2">
        <w:trPr>
          <w:cantSplit/>
          <w:trHeight w:hRule="exact" w:val="3554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7906" w:rsidRPr="00377F78" w:rsidRDefault="00A87906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A87906" w:rsidRPr="00377F78" w:rsidRDefault="00A87906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CantPant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«CantPant»</w:t>
            </w:r>
            <w:r w:rsidRPr="005B2785">
              <w:rPr>
                <w:b/>
                <w:noProof/>
              </w:rPr>
              <w:fldChar w:fldCharType="end"/>
            </w:r>
            <w:r>
              <w:t xml:space="preserve">      </w:t>
            </w:r>
          </w:p>
          <w:p w:rsidR="00A87906" w:rsidRDefault="00A87906" w:rsidP="00377F78">
            <w:pPr>
              <w:spacing w:after="0" w:line="120" w:lineRule="atLeast"/>
              <w:ind w:left="142" w:right="142"/>
              <w:rPr>
                <w:noProof/>
              </w:rPr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«ColorCierrePant»</w:t>
            </w:r>
            <w:r w:rsidRPr="005B2785">
              <w:rPr>
                <w:b/>
              </w:rPr>
              <w:fldChar w:fldCharType="end"/>
            </w:r>
            <w:r>
              <w:t xml:space="preserve">                  Mo</w:t>
            </w:r>
            <w:bookmarkStart w:id="0" w:name="_GoBack"/>
            <w:bookmarkEnd w:id="0"/>
            <w:r>
              <w:t xml:space="preserve">delo: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EstiloCierrePant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«EstiloCierrePant»</w:t>
            </w:r>
            <w:r w:rsidRPr="005B2785">
              <w:rPr>
                <w:b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  <w:rPr>
                <w:b/>
              </w:rPr>
            </w:pPr>
            <w:r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«TallaCierrePant»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5B2785">
            <w:pPr>
              <w:spacing w:after="0" w:line="120" w:lineRule="atLeast"/>
              <w:ind w:left="142" w:right="142"/>
            </w:pPr>
          </w:p>
          <w:p w:rsidR="00A87906" w:rsidRPr="00377F78" w:rsidRDefault="00A87906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CantFalda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«CantFalda»</w:t>
            </w:r>
            <w:r w:rsidRPr="005B2785">
              <w:rPr>
                <w:b/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</w:t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A87906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«ColorCierreFalda»</w:t>
            </w:r>
            <w:r w:rsidRPr="005B2785">
              <w:rPr>
                <w:b/>
              </w:rPr>
              <w:fldChar w:fldCharType="end"/>
            </w:r>
            <w:r>
              <w:t xml:space="preserve">         Modelo: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«EstiloCierreFalda»</w:t>
            </w:r>
            <w:r>
              <w:rPr>
                <w:b/>
              </w:rPr>
              <w:fldChar w:fldCharType="end"/>
            </w:r>
          </w:p>
          <w:p w:rsidR="00A87906" w:rsidRPr="005B2785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sz w:val="28"/>
              </w:rPr>
            </w:pPr>
            <w:r w:rsidRPr="005B2785"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TallaCierreFalda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«TallaCierreFalda»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A87906" w:rsidRPr="004719FD" w:rsidRDefault="00A87906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7906" w:rsidRPr="00377F78" w:rsidRDefault="00A87906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A87906" w:rsidRPr="00377F78" w:rsidRDefault="00A87906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CantPant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«CantPant»</w:t>
            </w:r>
            <w:r w:rsidRPr="005B2785">
              <w:rPr>
                <w:b/>
                <w:noProof/>
              </w:rPr>
              <w:fldChar w:fldCharType="end"/>
            </w:r>
            <w:r>
              <w:t xml:space="preserve">      </w:t>
            </w:r>
          </w:p>
          <w:p w:rsidR="00A87906" w:rsidRDefault="00A87906" w:rsidP="00377F78">
            <w:pPr>
              <w:spacing w:after="0" w:line="120" w:lineRule="atLeast"/>
              <w:ind w:left="142" w:right="142"/>
              <w:rPr>
                <w:noProof/>
              </w:rPr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«ColorCierrePant»</w:t>
            </w:r>
            <w:r w:rsidRPr="005B2785">
              <w:rPr>
                <w:b/>
              </w:rPr>
              <w:fldChar w:fldCharType="end"/>
            </w:r>
            <w:r>
              <w:t xml:space="preserve">                  Modelo: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EstiloCierrePant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«EstiloCierrePant»</w:t>
            </w:r>
            <w:r w:rsidRPr="005B2785">
              <w:rPr>
                <w:b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  <w:rPr>
                <w:b/>
              </w:rPr>
            </w:pPr>
            <w:r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«TallaCierrePant»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5B2785">
            <w:pPr>
              <w:spacing w:after="0" w:line="120" w:lineRule="atLeast"/>
              <w:ind w:left="142" w:right="142"/>
            </w:pPr>
          </w:p>
          <w:p w:rsidR="00A87906" w:rsidRPr="00377F78" w:rsidRDefault="00A87906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CantFalda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«CantFalda»</w:t>
            </w:r>
            <w:r w:rsidRPr="005B2785">
              <w:rPr>
                <w:b/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</w:t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A87906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«ColorCierreFalda»</w:t>
            </w:r>
            <w:r w:rsidRPr="005B2785">
              <w:rPr>
                <w:b/>
              </w:rPr>
              <w:fldChar w:fldCharType="end"/>
            </w:r>
            <w:r>
              <w:t xml:space="preserve">         Modelo: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«EstiloCierreFalda»</w:t>
            </w:r>
            <w:r>
              <w:rPr>
                <w:b/>
              </w:rPr>
              <w:fldChar w:fldCharType="end"/>
            </w:r>
          </w:p>
          <w:p w:rsidR="00A87906" w:rsidRPr="005B2785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sz w:val="28"/>
              </w:rPr>
            </w:pPr>
            <w:r w:rsidRPr="005B2785"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TallaCierreFalda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«TallaCierreFalda»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A87906" w:rsidRPr="004719FD" w:rsidRDefault="00A87906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DD289A" w:rsidRPr="00377F78" w:rsidTr="00545EB2">
        <w:trPr>
          <w:cantSplit/>
          <w:trHeight w:hRule="exact" w:val="3543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7906" w:rsidRPr="00377F78" w:rsidRDefault="00A87906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A87906" w:rsidRPr="00377F78" w:rsidRDefault="00A87906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CantPant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«CantPant»</w:t>
            </w:r>
            <w:r w:rsidRPr="005B2785">
              <w:rPr>
                <w:b/>
                <w:noProof/>
              </w:rPr>
              <w:fldChar w:fldCharType="end"/>
            </w:r>
            <w:r>
              <w:t xml:space="preserve">      </w:t>
            </w:r>
          </w:p>
          <w:p w:rsidR="00A87906" w:rsidRDefault="00A87906" w:rsidP="00377F78">
            <w:pPr>
              <w:spacing w:after="0" w:line="120" w:lineRule="atLeast"/>
              <w:ind w:left="142" w:right="142"/>
              <w:rPr>
                <w:noProof/>
              </w:rPr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«ColorCierrePant»</w:t>
            </w:r>
            <w:r w:rsidRPr="005B2785">
              <w:rPr>
                <w:b/>
              </w:rPr>
              <w:fldChar w:fldCharType="end"/>
            </w:r>
            <w:r>
              <w:t xml:space="preserve">                  Modelo: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EstiloCierrePant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«EstiloCierrePant»</w:t>
            </w:r>
            <w:r w:rsidRPr="005B2785">
              <w:rPr>
                <w:b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  <w:rPr>
                <w:b/>
              </w:rPr>
            </w:pPr>
            <w:r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«TallaCierrePant»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5B2785">
            <w:pPr>
              <w:spacing w:after="0" w:line="120" w:lineRule="atLeast"/>
              <w:ind w:left="142" w:right="142"/>
            </w:pPr>
          </w:p>
          <w:p w:rsidR="00A87906" w:rsidRPr="00377F78" w:rsidRDefault="00A87906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CantFalda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«CantFalda»</w:t>
            </w:r>
            <w:r w:rsidRPr="005B2785">
              <w:rPr>
                <w:b/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</w:t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A87906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«ColorCierreFalda»</w:t>
            </w:r>
            <w:r w:rsidRPr="005B2785">
              <w:rPr>
                <w:b/>
              </w:rPr>
              <w:fldChar w:fldCharType="end"/>
            </w:r>
            <w:r>
              <w:t xml:space="preserve">         Modelo: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«EstiloCierreFalda»</w:t>
            </w:r>
            <w:r>
              <w:rPr>
                <w:b/>
              </w:rPr>
              <w:fldChar w:fldCharType="end"/>
            </w:r>
          </w:p>
          <w:p w:rsidR="00A87906" w:rsidRPr="005B2785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sz w:val="28"/>
              </w:rPr>
            </w:pPr>
            <w:r w:rsidRPr="005B2785"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TallaCierreFalda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«TallaCierreFalda»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A87906" w:rsidRPr="004719FD" w:rsidRDefault="00A87906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7906" w:rsidRPr="00377F78" w:rsidRDefault="00A87906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A87906" w:rsidRPr="00377F78" w:rsidRDefault="00A87906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CantPant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«CantPant»</w:t>
            </w:r>
            <w:r w:rsidRPr="005B2785">
              <w:rPr>
                <w:b/>
                <w:noProof/>
              </w:rPr>
              <w:fldChar w:fldCharType="end"/>
            </w:r>
            <w:r>
              <w:t xml:space="preserve">      </w:t>
            </w:r>
          </w:p>
          <w:p w:rsidR="00A87906" w:rsidRDefault="00A87906" w:rsidP="00377F78">
            <w:pPr>
              <w:spacing w:after="0" w:line="120" w:lineRule="atLeast"/>
              <w:ind w:left="142" w:right="142"/>
              <w:rPr>
                <w:noProof/>
              </w:rPr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«ColorCierrePant»</w:t>
            </w:r>
            <w:r w:rsidRPr="005B2785">
              <w:rPr>
                <w:b/>
              </w:rPr>
              <w:fldChar w:fldCharType="end"/>
            </w:r>
            <w:r>
              <w:t xml:space="preserve">                  Modelo: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EstiloCierrePant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«EstiloCierrePant»</w:t>
            </w:r>
            <w:r w:rsidRPr="005B2785">
              <w:rPr>
                <w:b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  <w:rPr>
                <w:b/>
              </w:rPr>
            </w:pPr>
            <w:r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«TallaCierrePant»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5B2785">
            <w:pPr>
              <w:spacing w:after="0" w:line="120" w:lineRule="atLeast"/>
              <w:ind w:left="142" w:right="142"/>
            </w:pPr>
          </w:p>
          <w:p w:rsidR="00A87906" w:rsidRPr="00377F78" w:rsidRDefault="00A87906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CantFalda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«CantFalda»</w:t>
            </w:r>
            <w:r w:rsidRPr="005B2785">
              <w:rPr>
                <w:b/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</w:t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A87906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«ColorCierreFalda»</w:t>
            </w:r>
            <w:r w:rsidRPr="005B2785">
              <w:rPr>
                <w:b/>
              </w:rPr>
              <w:fldChar w:fldCharType="end"/>
            </w:r>
            <w:r>
              <w:t xml:space="preserve">         Modelo: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«EstiloCierreFalda»</w:t>
            </w:r>
            <w:r>
              <w:rPr>
                <w:b/>
              </w:rPr>
              <w:fldChar w:fldCharType="end"/>
            </w:r>
          </w:p>
          <w:p w:rsidR="00A87906" w:rsidRPr="005B2785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sz w:val="28"/>
              </w:rPr>
            </w:pPr>
            <w:r w:rsidRPr="005B2785"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TallaCierreFalda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«TallaCierreFalda»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A87906" w:rsidRPr="004719FD" w:rsidRDefault="00A87906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DD289A" w:rsidRPr="00377F78" w:rsidTr="00545EB2">
        <w:trPr>
          <w:cantSplit/>
          <w:trHeight w:hRule="exact" w:val="355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7906" w:rsidRPr="00377F78" w:rsidRDefault="00A87906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A87906" w:rsidRPr="00377F78" w:rsidRDefault="00A87906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CantPant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«CantPant»</w:t>
            </w:r>
            <w:r w:rsidRPr="005B2785">
              <w:rPr>
                <w:b/>
                <w:noProof/>
              </w:rPr>
              <w:fldChar w:fldCharType="end"/>
            </w:r>
            <w:r>
              <w:t xml:space="preserve">      </w:t>
            </w:r>
          </w:p>
          <w:p w:rsidR="00A87906" w:rsidRDefault="00A87906" w:rsidP="00377F78">
            <w:pPr>
              <w:spacing w:after="0" w:line="120" w:lineRule="atLeast"/>
              <w:ind w:left="142" w:right="142"/>
              <w:rPr>
                <w:noProof/>
              </w:rPr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«ColorCierrePant»</w:t>
            </w:r>
            <w:r w:rsidRPr="005B2785">
              <w:rPr>
                <w:b/>
              </w:rPr>
              <w:fldChar w:fldCharType="end"/>
            </w:r>
            <w:r>
              <w:t xml:space="preserve">                  Modelo: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EstiloCierrePant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«EstiloCierrePant»</w:t>
            </w:r>
            <w:r w:rsidRPr="005B2785">
              <w:rPr>
                <w:b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  <w:rPr>
                <w:b/>
              </w:rPr>
            </w:pPr>
            <w:r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«TallaCierrePant»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5B2785">
            <w:pPr>
              <w:spacing w:after="0" w:line="120" w:lineRule="atLeast"/>
              <w:ind w:left="142" w:right="142"/>
            </w:pPr>
          </w:p>
          <w:p w:rsidR="00A87906" w:rsidRPr="00377F78" w:rsidRDefault="00A87906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CantFalda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«CantFalda»</w:t>
            </w:r>
            <w:r w:rsidRPr="005B2785">
              <w:rPr>
                <w:b/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</w:t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A87906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«ColorCierreFalda»</w:t>
            </w:r>
            <w:r w:rsidRPr="005B2785">
              <w:rPr>
                <w:b/>
              </w:rPr>
              <w:fldChar w:fldCharType="end"/>
            </w:r>
            <w:r>
              <w:t xml:space="preserve">         Modelo: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«EstiloCierreFalda»</w:t>
            </w:r>
            <w:r>
              <w:rPr>
                <w:b/>
              </w:rPr>
              <w:fldChar w:fldCharType="end"/>
            </w:r>
          </w:p>
          <w:p w:rsidR="00A87906" w:rsidRPr="005B2785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sz w:val="28"/>
              </w:rPr>
            </w:pPr>
            <w:r w:rsidRPr="005B2785"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TallaCierreFalda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«TallaCierreFalda»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A87906" w:rsidRPr="004719FD" w:rsidRDefault="00A87906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7906" w:rsidRPr="00377F78" w:rsidRDefault="00A87906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A87906" w:rsidRPr="00377F78" w:rsidRDefault="00A87906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CantPant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«CantPant»</w:t>
            </w:r>
            <w:r w:rsidRPr="005B2785">
              <w:rPr>
                <w:b/>
                <w:noProof/>
              </w:rPr>
              <w:fldChar w:fldCharType="end"/>
            </w:r>
            <w:r>
              <w:t xml:space="preserve">      </w:t>
            </w:r>
          </w:p>
          <w:p w:rsidR="00A87906" w:rsidRDefault="00A87906" w:rsidP="00377F78">
            <w:pPr>
              <w:spacing w:after="0" w:line="120" w:lineRule="atLeast"/>
              <w:ind w:left="142" w:right="142"/>
              <w:rPr>
                <w:noProof/>
              </w:rPr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«ColorCierrePant»</w:t>
            </w:r>
            <w:r w:rsidRPr="005B2785">
              <w:rPr>
                <w:b/>
              </w:rPr>
              <w:fldChar w:fldCharType="end"/>
            </w:r>
            <w:r>
              <w:t xml:space="preserve">                  Modelo: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EstiloCierrePant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«EstiloCierrePant»</w:t>
            </w:r>
            <w:r w:rsidRPr="005B2785">
              <w:rPr>
                <w:b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  <w:rPr>
                <w:b/>
              </w:rPr>
            </w:pPr>
            <w:r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«TallaCierrePant»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5B2785">
            <w:pPr>
              <w:spacing w:after="0" w:line="120" w:lineRule="atLeast"/>
              <w:ind w:left="142" w:right="142"/>
            </w:pPr>
          </w:p>
          <w:p w:rsidR="00A87906" w:rsidRPr="00377F78" w:rsidRDefault="00A87906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CantFalda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«CantFalda»</w:t>
            </w:r>
            <w:r w:rsidRPr="005B2785">
              <w:rPr>
                <w:b/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</w:t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A87906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«ColorCierreFalda»</w:t>
            </w:r>
            <w:r w:rsidRPr="005B2785">
              <w:rPr>
                <w:b/>
              </w:rPr>
              <w:fldChar w:fldCharType="end"/>
            </w:r>
            <w:r>
              <w:t xml:space="preserve">         Modelo: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«EstiloCierreFalda»</w:t>
            </w:r>
            <w:r>
              <w:rPr>
                <w:b/>
              </w:rPr>
              <w:fldChar w:fldCharType="end"/>
            </w:r>
          </w:p>
          <w:p w:rsidR="00A87906" w:rsidRPr="005B2785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sz w:val="28"/>
              </w:rPr>
            </w:pPr>
            <w:r w:rsidRPr="005B2785"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TallaCierreFalda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«TallaCierreFalda»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A87906" w:rsidRPr="004719FD" w:rsidRDefault="00A87906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B679F8" w:rsidRPr="00377F78" w:rsidTr="00545EB2">
        <w:trPr>
          <w:cantSplit/>
          <w:trHeight w:hRule="exact" w:val="355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7906" w:rsidRPr="00377F78" w:rsidRDefault="00A87906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A87906" w:rsidRPr="00377F78" w:rsidRDefault="00A87906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CantPant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«CantPant»</w:t>
            </w:r>
            <w:r w:rsidRPr="005B2785">
              <w:rPr>
                <w:b/>
                <w:noProof/>
              </w:rPr>
              <w:fldChar w:fldCharType="end"/>
            </w:r>
            <w:r>
              <w:t xml:space="preserve">      </w:t>
            </w:r>
          </w:p>
          <w:p w:rsidR="00A87906" w:rsidRDefault="00A87906" w:rsidP="00377F78">
            <w:pPr>
              <w:spacing w:after="0" w:line="120" w:lineRule="atLeast"/>
              <w:ind w:left="142" w:right="142"/>
              <w:rPr>
                <w:noProof/>
              </w:rPr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«ColorCierrePant»</w:t>
            </w:r>
            <w:r w:rsidRPr="005B2785">
              <w:rPr>
                <w:b/>
              </w:rPr>
              <w:fldChar w:fldCharType="end"/>
            </w:r>
            <w:r>
              <w:t xml:space="preserve">                  Modelo: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EstiloCierrePant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«EstiloCierrePant»</w:t>
            </w:r>
            <w:r w:rsidRPr="005B2785">
              <w:rPr>
                <w:b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  <w:rPr>
                <w:b/>
              </w:rPr>
            </w:pPr>
            <w:r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«TallaCierrePant»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5B2785">
            <w:pPr>
              <w:spacing w:after="0" w:line="120" w:lineRule="atLeast"/>
              <w:ind w:left="142" w:right="142"/>
            </w:pPr>
          </w:p>
          <w:p w:rsidR="00A87906" w:rsidRPr="00377F78" w:rsidRDefault="00A87906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CantFalda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«CantFalda»</w:t>
            </w:r>
            <w:r w:rsidRPr="005B2785">
              <w:rPr>
                <w:b/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</w:t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A87906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«ColorCierreFalda»</w:t>
            </w:r>
            <w:r w:rsidRPr="005B2785">
              <w:rPr>
                <w:b/>
              </w:rPr>
              <w:fldChar w:fldCharType="end"/>
            </w:r>
            <w:r>
              <w:t xml:space="preserve">         Modelo: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«EstiloCierreFalda»</w:t>
            </w:r>
            <w:r>
              <w:rPr>
                <w:b/>
              </w:rPr>
              <w:fldChar w:fldCharType="end"/>
            </w:r>
          </w:p>
          <w:p w:rsidR="00A87906" w:rsidRPr="005B2785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sz w:val="28"/>
              </w:rPr>
            </w:pPr>
            <w:r w:rsidRPr="005B2785"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TallaCierreFalda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«TallaCierreFalda»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A87906" w:rsidRPr="004719FD" w:rsidRDefault="00A87906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79F8" w:rsidRPr="00377F78" w:rsidRDefault="00B679F8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7906" w:rsidRPr="00377F78" w:rsidRDefault="00A87906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A87906" w:rsidRPr="00377F78" w:rsidRDefault="00A87906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Pantalones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CantPant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«CantPant»</w:t>
            </w:r>
            <w:r w:rsidRPr="005B2785">
              <w:rPr>
                <w:b/>
                <w:noProof/>
              </w:rPr>
              <w:fldChar w:fldCharType="end"/>
            </w:r>
            <w:r>
              <w:t xml:space="preserve">      </w:t>
            </w:r>
          </w:p>
          <w:p w:rsidR="00A87906" w:rsidRDefault="00A87906" w:rsidP="00377F78">
            <w:pPr>
              <w:spacing w:after="0" w:line="120" w:lineRule="atLeast"/>
              <w:ind w:left="142" w:right="142"/>
              <w:rPr>
                <w:noProof/>
              </w:rPr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MaterialPant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«MaterialPant»</w:t>
            </w:r>
            <w:r>
              <w:rPr>
                <w:noProof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«ColorCierrePant»</w:t>
            </w:r>
            <w:r w:rsidRPr="005B2785">
              <w:rPr>
                <w:b/>
              </w:rPr>
              <w:fldChar w:fldCharType="end"/>
            </w:r>
            <w:r>
              <w:t xml:space="preserve">                  Modelo: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EstiloCierrePant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«EstiloCierrePant»</w:t>
            </w:r>
            <w:r w:rsidRPr="005B2785">
              <w:rPr>
                <w:b/>
              </w:rPr>
              <w:fldChar w:fldCharType="end"/>
            </w:r>
          </w:p>
          <w:p w:rsidR="00A87906" w:rsidRDefault="00A87906" w:rsidP="005B2785">
            <w:pPr>
              <w:spacing w:after="0" w:line="120" w:lineRule="atLeast"/>
              <w:ind w:left="142" w:right="142"/>
              <w:rPr>
                <w:b/>
              </w:rPr>
            </w:pPr>
            <w:r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TallaCierrePant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«TallaCierrePant»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5B2785">
            <w:pPr>
              <w:spacing w:after="0" w:line="120" w:lineRule="atLeast"/>
              <w:ind w:left="142" w:right="142"/>
            </w:pPr>
          </w:p>
          <w:p w:rsidR="00A87906" w:rsidRPr="00377F78" w:rsidRDefault="00A87906" w:rsidP="002337AA">
            <w:pPr>
              <w:shd w:val="clear" w:color="auto" w:fill="BFBFBF" w:themeFill="background1" w:themeFillShade="BF"/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Faldas</w:t>
            </w:r>
            <w:r w:rsidRPr="00377F78">
              <w:t>:</w:t>
            </w:r>
            <w:r>
              <w:t xml:space="preserve"> </w:t>
            </w:r>
            <w:r w:rsidRPr="005B2785">
              <w:rPr>
                <w:b/>
                <w:noProof/>
              </w:rPr>
              <w:fldChar w:fldCharType="begin"/>
            </w:r>
            <w:r w:rsidRPr="005B2785">
              <w:rPr>
                <w:b/>
                <w:noProof/>
              </w:rPr>
              <w:instrText xml:space="preserve"> MERGEFIELD CantFalda </w:instrText>
            </w:r>
            <w:r w:rsidRPr="005B2785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«CantFalda»</w:t>
            </w:r>
            <w:r w:rsidRPr="005B2785">
              <w:rPr>
                <w:b/>
                <w:noProof/>
              </w:rPr>
              <w:fldChar w:fldCharType="end"/>
            </w:r>
            <w:r>
              <w:rPr>
                <w:b/>
                <w:noProof/>
              </w:rPr>
              <w:t xml:space="preserve">                           </w:t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MaterialFalda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«MaterialFalda»</w:t>
            </w:r>
            <w:r>
              <w:rPr>
                <w:noProof/>
              </w:rPr>
              <w:fldChar w:fldCharType="end"/>
            </w:r>
            <w:r w:rsidRPr="00377F78">
              <w:t xml:space="preserve"> </w:t>
            </w:r>
          </w:p>
          <w:p w:rsidR="00A87906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</w:rPr>
            </w:pPr>
            <w:r>
              <w:t xml:space="preserve">Color: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ColorCierreFalda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«ColorCierreFalda»</w:t>
            </w:r>
            <w:r w:rsidRPr="005B2785">
              <w:rPr>
                <w:b/>
              </w:rPr>
              <w:fldChar w:fldCharType="end"/>
            </w:r>
            <w:r>
              <w:t xml:space="preserve">         Modelo: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EstiloCierreFalda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«EstiloCierreFalda»</w:t>
            </w:r>
            <w:r>
              <w:rPr>
                <w:b/>
              </w:rPr>
              <w:fldChar w:fldCharType="end"/>
            </w:r>
          </w:p>
          <w:p w:rsidR="00A87906" w:rsidRPr="005B2785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sz w:val="28"/>
              </w:rPr>
            </w:pPr>
            <w:r w:rsidRPr="005B2785">
              <w:t xml:space="preserve">Talla: </w:t>
            </w:r>
            <w:r w:rsidRPr="005B2785">
              <w:rPr>
                <w:b/>
              </w:rPr>
              <w:fldChar w:fldCharType="begin"/>
            </w:r>
            <w:r w:rsidRPr="005B2785">
              <w:rPr>
                <w:b/>
              </w:rPr>
              <w:instrText xml:space="preserve"> MERGEFIELD TallaCierreFalda </w:instrText>
            </w:r>
            <w:r w:rsidRPr="005B2785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«TallaCierreFalda»</w:t>
            </w:r>
            <w:r w:rsidRPr="005B2785">
              <w:rPr>
                <w:b/>
              </w:rPr>
              <w:fldChar w:fldCharType="end"/>
            </w:r>
          </w:p>
          <w:p w:rsidR="00A87906" w:rsidRPr="00377F78" w:rsidRDefault="00A87906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A87906" w:rsidRPr="004719FD" w:rsidRDefault="00A87906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</w:tbl>
    <w:p w:rsidR="00DD289A" w:rsidRPr="00DD289A" w:rsidRDefault="00DD289A" w:rsidP="00DD289A">
      <w:pPr>
        <w:ind w:left="144" w:right="144"/>
        <w:rPr>
          <w:vanish/>
        </w:rPr>
      </w:pPr>
    </w:p>
    <w:sectPr w:rsidR="00DD289A" w:rsidRPr="00DD289A" w:rsidSect="000E5CF8">
      <w:type w:val="continuous"/>
      <w:pgSz w:w="12240" w:h="15840"/>
      <w:pgMar w:top="284" w:right="230" w:bottom="0" w:left="23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mailingLabels"/>
    <w:linkToQuery/>
    <w:dataType w:val="native"/>
    <w:connectString w:val="Provider=Microsoft.ACE.OLEDB.12.0;User ID=Admin;Data Source=\\servidornvo\comun\programas\botonescierres\DB_BOTONESCIERRES.mdb;Mode=Read;Extended Properties=&quot;&quot;;Jet OLEDB:System database=&quot;&quot;;Jet OLEDB:Registry Path=&quot;&quot;;Jet OLEDB:Engine Type=5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didos_reportes` "/>
    <w:dataSource r:id="rId2"/>
    <w:odso>
      <w:udl w:val="Provider=Microsoft.ACE.OLEDB.12.0;User ID=Admin;Data Source=\\servidornvo\comun\programas\botonescierres\DB_BOTONESCIERR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didos_reportes"/>
      <w:src r:id="rId3"/>
      <w:colDelim w:val="9"/>
      <w:type w:val="database"/>
      <w:fHdr/>
      <w:fieldMapData>
        <w:type w:val="dbColumn"/>
        <w:name w:val="Id"/>
        <w:mappedName w:val="Identificador único"/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mpresa"/>
        <w:mappedName w:val="Organización"/>
        <w:column w:val="3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59"/>
    <w:rsid w:val="000048F7"/>
    <w:rsid w:val="000E1942"/>
    <w:rsid w:val="000E5CF8"/>
    <w:rsid w:val="00100326"/>
    <w:rsid w:val="00110A50"/>
    <w:rsid w:val="00110B5F"/>
    <w:rsid w:val="00165420"/>
    <w:rsid w:val="00195E01"/>
    <w:rsid w:val="001A384D"/>
    <w:rsid w:val="002337AA"/>
    <w:rsid w:val="002671EB"/>
    <w:rsid w:val="002E35AF"/>
    <w:rsid w:val="003464FE"/>
    <w:rsid w:val="00376484"/>
    <w:rsid w:val="00377F78"/>
    <w:rsid w:val="00415062"/>
    <w:rsid w:val="004719FD"/>
    <w:rsid w:val="004E4C36"/>
    <w:rsid w:val="0051081C"/>
    <w:rsid w:val="00545EB2"/>
    <w:rsid w:val="0059064D"/>
    <w:rsid w:val="005A119E"/>
    <w:rsid w:val="005B2785"/>
    <w:rsid w:val="005C4DEF"/>
    <w:rsid w:val="005E1F7F"/>
    <w:rsid w:val="005F19DD"/>
    <w:rsid w:val="005F2D80"/>
    <w:rsid w:val="005F3D1A"/>
    <w:rsid w:val="00625D62"/>
    <w:rsid w:val="00710B70"/>
    <w:rsid w:val="00720DB8"/>
    <w:rsid w:val="00745FA0"/>
    <w:rsid w:val="007466DA"/>
    <w:rsid w:val="00747466"/>
    <w:rsid w:val="007805A3"/>
    <w:rsid w:val="007805FA"/>
    <w:rsid w:val="007857B5"/>
    <w:rsid w:val="0079040A"/>
    <w:rsid w:val="007B0804"/>
    <w:rsid w:val="007D1595"/>
    <w:rsid w:val="007F0C76"/>
    <w:rsid w:val="007F163E"/>
    <w:rsid w:val="007F742B"/>
    <w:rsid w:val="00895A05"/>
    <w:rsid w:val="00912035"/>
    <w:rsid w:val="00917513"/>
    <w:rsid w:val="009664A6"/>
    <w:rsid w:val="009A1886"/>
    <w:rsid w:val="009B3359"/>
    <w:rsid w:val="009F3DD4"/>
    <w:rsid w:val="00A239F1"/>
    <w:rsid w:val="00A27896"/>
    <w:rsid w:val="00A434DC"/>
    <w:rsid w:val="00A87906"/>
    <w:rsid w:val="00A9318A"/>
    <w:rsid w:val="00AA0816"/>
    <w:rsid w:val="00AA2CE5"/>
    <w:rsid w:val="00AB1E7C"/>
    <w:rsid w:val="00B15F11"/>
    <w:rsid w:val="00B2668D"/>
    <w:rsid w:val="00B27F86"/>
    <w:rsid w:val="00B348D5"/>
    <w:rsid w:val="00B51344"/>
    <w:rsid w:val="00B679F8"/>
    <w:rsid w:val="00B94528"/>
    <w:rsid w:val="00C71533"/>
    <w:rsid w:val="00C86841"/>
    <w:rsid w:val="00CC29B3"/>
    <w:rsid w:val="00CC5F20"/>
    <w:rsid w:val="00CC73AC"/>
    <w:rsid w:val="00CD125F"/>
    <w:rsid w:val="00D8119A"/>
    <w:rsid w:val="00D851C8"/>
    <w:rsid w:val="00DD289A"/>
    <w:rsid w:val="00DD661E"/>
    <w:rsid w:val="00E20745"/>
    <w:rsid w:val="00E330ED"/>
    <w:rsid w:val="00EB2F25"/>
    <w:rsid w:val="00EB66BB"/>
    <w:rsid w:val="00ED59B2"/>
    <w:rsid w:val="00F83267"/>
    <w:rsid w:val="00F91AED"/>
    <w:rsid w:val="00FA7F1C"/>
    <w:rsid w:val="00FC2AAB"/>
    <w:rsid w:val="00FC5B42"/>
    <w:rsid w:val="00FD11B5"/>
    <w:rsid w:val="00FD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047B"/>
  <w15:chartTrackingRefBased/>
  <w15:docId w15:val="{77B9CDF5-E4DA-439D-9D2B-8AF0456C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\\servidornvo\comun\programas\botonescierres\DB_BOTONESCIERRES.mdb" TargetMode="External"/><Relationship Id="rId2" Type="http://schemas.openxmlformats.org/officeDocument/2006/relationships/mailMergeSource" Target="file:///\\servidornvo\comun\programas\botonescierres\DB_BOTONESCIERRES.mdb" TargetMode="External"/><Relationship Id="rId1" Type="http://schemas.openxmlformats.org/officeDocument/2006/relationships/attachedTemplate" Target="file:///D:\Documentos\PROYECTOS\BotonesCierres\BotonesCierres\Resources\ETIQUETAS%20BOTONES%20DE%20SACO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22123-5714-464F-BCB1-10288D893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ETIQUETAS BOTONES DE SACO.dotx</Template>
  <TotalTime>149</TotalTime>
  <Pages>1</Pages>
  <Words>958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Hernández</dc:creator>
  <cp:keywords/>
  <dc:description/>
  <cp:lastModifiedBy>Alejandro Hernández</cp:lastModifiedBy>
  <cp:revision>25</cp:revision>
  <cp:lastPrinted>2017-09-11T13:51:00Z</cp:lastPrinted>
  <dcterms:created xsi:type="dcterms:W3CDTF">2019-02-20T16:10:00Z</dcterms:created>
  <dcterms:modified xsi:type="dcterms:W3CDTF">2019-03-08T15:14:00Z</dcterms:modified>
</cp:coreProperties>
</file>