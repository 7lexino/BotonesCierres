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3"/>
        <w:gridCol w:w="5760"/>
      </w:tblGrid>
      <w:tr w:rsidR="00DD289A" w:rsidRPr="00377F78" w:rsidTr="00545EB2">
        <w:trPr>
          <w:cantSplit/>
          <w:trHeight w:hRule="exact" w:val="3554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EstiloBotonPant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>
              <w:t xml:space="preserve">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  </w:t>
            </w:r>
            <w:r w:rsidRPr="002337AA">
              <w:rPr>
                <w:noProof/>
              </w:rPr>
              <w:t>Es</w:t>
            </w:r>
            <w:bookmarkStart w:id="0" w:name="_GoBack"/>
            <w:bookmarkEnd w:id="0"/>
            <w:r w:rsidRPr="002337AA">
              <w:rPr>
                <w:noProof/>
              </w:rPr>
              <w:t>tilo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«EstiloFalda»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1A384D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t xml:space="preserve">          Talla: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TallaBotonFalda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«TallaBotonFalda»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1A384D" w:rsidRPr="004719FD" w:rsidRDefault="001A384D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EstiloBotonPant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>
              <w:t xml:space="preserve">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  </w:t>
            </w:r>
            <w:r w:rsidRPr="002337AA">
              <w:rPr>
                <w:noProof/>
              </w:rPr>
              <w:t>Estilo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«EstiloFalda»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1A384D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t xml:space="preserve">          Talla: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TallaBotonFalda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«TallaBotonFalda»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1A384D" w:rsidRPr="004719FD" w:rsidRDefault="001A384D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DD289A" w:rsidRPr="00377F78" w:rsidTr="00545EB2">
        <w:trPr>
          <w:cantSplit/>
          <w:trHeight w:hRule="exact" w:val="3543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EstiloBotonPant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>
              <w:t xml:space="preserve">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  </w:t>
            </w:r>
            <w:r w:rsidRPr="002337AA">
              <w:rPr>
                <w:noProof/>
              </w:rPr>
              <w:t>Estilo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«EstiloFalda»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1A384D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t xml:space="preserve">          Talla: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TallaBotonFalda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«TallaBotonFalda»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1A384D" w:rsidRPr="004719FD" w:rsidRDefault="001A384D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EstiloBotonPant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>
              <w:t xml:space="preserve">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  </w:t>
            </w:r>
            <w:r w:rsidRPr="002337AA">
              <w:rPr>
                <w:noProof/>
              </w:rPr>
              <w:t>Estilo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«EstiloFalda»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1A384D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t xml:space="preserve">          Talla: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TallaBotonFalda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«TallaBotonFalda»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1A384D" w:rsidRPr="004719FD" w:rsidRDefault="001A384D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DD289A" w:rsidRPr="00377F78" w:rsidTr="00545EB2">
        <w:trPr>
          <w:cantSplit/>
          <w:trHeight w:hRule="exact" w:val="355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EstiloBotonPant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>
              <w:t xml:space="preserve">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  </w:t>
            </w:r>
            <w:r w:rsidRPr="002337AA">
              <w:rPr>
                <w:noProof/>
              </w:rPr>
              <w:t>Estilo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«EstiloFalda»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1A384D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t xml:space="preserve">          Talla: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TallaBotonFalda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«TallaBotonFalda»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1A384D" w:rsidRPr="004719FD" w:rsidRDefault="001A384D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EstiloBotonPant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>
              <w:t xml:space="preserve">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  </w:t>
            </w:r>
            <w:r w:rsidRPr="002337AA">
              <w:rPr>
                <w:noProof/>
              </w:rPr>
              <w:t>Estilo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«EstiloFalda»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1A384D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t xml:space="preserve">          Talla: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TallaBotonFalda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«TallaBotonFalda»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1A384D" w:rsidRPr="004719FD" w:rsidRDefault="001A384D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B679F8" w:rsidRPr="00377F78" w:rsidTr="00545EB2">
        <w:trPr>
          <w:cantSplit/>
          <w:trHeight w:hRule="exact" w:val="355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EstiloBotonPant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>
              <w:t xml:space="preserve">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  </w:t>
            </w:r>
            <w:r w:rsidRPr="002337AA">
              <w:rPr>
                <w:noProof/>
              </w:rPr>
              <w:t>Estilo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«EstiloFalda»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1A384D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t xml:space="preserve">          Talla: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TallaBotonFalda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«TallaBotonFalda»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1A384D" w:rsidRPr="004719FD" w:rsidRDefault="001A384D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79F8" w:rsidRPr="00377F78" w:rsidRDefault="00B679F8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EstiloBotonPant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>
              <w:t xml:space="preserve">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«CantPant»</w:t>
            </w:r>
            <w:r>
              <w:rPr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TallaBotonPant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«TallaBotonPant»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  </w:t>
            </w:r>
            <w:r w:rsidRPr="002337AA">
              <w:rPr>
                <w:noProof/>
              </w:rPr>
              <w:t>Estilo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«EstiloFalda»</w:t>
            </w:r>
            <w:r>
              <w:rPr>
                <w:noProof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1A384D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«CantFalda»</w:t>
            </w:r>
            <w:r>
              <w:rPr>
                <w:noProof/>
              </w:rPr>
              <w:fldChar w:fldCharType="end"/>
            </w:r>
            <w:r>
              <w:t xml:space="preserve">          Talla: </w:t>
            </w:r>
            <w:r w:rsidRPr="002337AA">
              <w:rPr>
                <w:b/>
              </w:rPr>
              <w:fldChar w:fldCharType="begin"/>
            </w:r>
            <w:r w:rsidRPr="002337AA">
              <w:rPr>
                <w:b/>
              </w:rPr>
              <w:instrText xml:space="preserve"> MERGEFIELD TallaBotonFalda </w:instrText>
            </w:r>
            <w:r w:rsidRPr="002337AA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«TallaBotonFalda»</w:t>
            </w:r>
            <w:r w:rsidRPr="002337AA">
              <w:rPr>
                <w:b/>
              </w:rPr>
              <w:fldChar w:fldCharType="end"/>
            </w:r>
          </w:p>
          <w:p w:rsidR="001A384D" w:rsidRPr="00377F78" w:rsidRDefault="001A384D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1A384D" w:rsidRPr="004719FD" w:rsidRDefault="001A384D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</w:tbl>
    <w:p w:rsidR="00DD289A" w:rsidRPr="00DD289A" w:rsidRDefault="00DD289A" w:rsidP="00DD289A">
      <w:pPr>
        <w:ind w:left="144" w:right="144"/>
        <w:rPr>
          <w:vanish/>
        </w:rPr>
      </w:pPr>
    </w:p>
    <w:sectPr w:rsidR="00DD289A" w:rsidRPr="00DD289A" w:rsidSect="000E5CF8">
      <w:type w:val="continuous"/>
      <w:pgSz w:w="12240" w:h="15840"/>
      <w:pgMar w:top="284" w:right="230" w:bottom="0" w:left="23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9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  <wne:hash wne:val="57"/>
  </wne:recipientData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3342385"/>
  </wne:recipientData>
  <wne:recipientData>
    <wne:active wne:val="1"/>
    <wne:hash wne:val="3407921"/>
  </wne:recipientData>
  <wne:recipientData>
    <wne:active wne:val="1"/>
    <wne:hash wne:val="3473457"/>
  </wne:recipientData>
  <wne:recipientData>
    <wne:active wne:val="1"/>
    <wne:hash wne:val="3538993"/>
  </wne:recipientData>
  <wne:recipientData>
    <wne:active wne:val="1"/>
    <wne:hash wne:val="360452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mailingLabels"/>
    <w:linkToQuery/>
    <w:dataType w:val="native"/>
    <w:connectString w:val="Provider=Microsoft.ACE.OLEDB.12.0;User ID=Admin;Data Source=\\servidornvo\comun\programas\botonescierres\DB_BOTONESCIERRES.mdb;Mode=Read;Extended Properties=&quot;&quot;;Jet OLEDB:System database=&quot;&quot;;Jet OLEDB:Registry Path=&quot;&quot;;Jet OLEDB:Engine Type=5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didos_reportes` "/>
    <w:dataSource r:id="rId2"/>
    <w:odso>
      <w:udl w:val="Provider=Microsoft.ACE.OLEDB.12.0;User ID=Admin;Data Source=\\servidornvo\comun\programas\botonescierres\DB_BOTONESCIERR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didos_reportes"/>
      <w:src r:id="rId3"/>
      <w:colDelim w:val="9"/>
      <w:type w:val="database"/>
      <w:fHdr/>
      <w:fieldMapData>
        <w:type w:val="dbColumn"/>
        <w:name w:val="Id"/>
        <w:mappedName w:val="Identificador único"/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mpresa"/>
        <w:mappedName w:val="Organización"/>
        <w:column w:val="3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59"/>
    <w:rsid w:val="000048F7"/>
    <w:rsid w:val="000E1942"/>
    <w:rsid w:val="000E5CF8"/>
    <w:rsid w:val="00100326"/>
    <w:rsid w:val="00110A50"/>
    <w:rsid w:val="00110B5F"/>
    <w:rsid w:val="00165420"/>
    <w:rsid w:val="00195E01"/>
    <w:rsid w:val="001A384D"/>
    <w:rsid w:val="002337AA"/>
    <w:rsid w:val="002671EB"/>
    <w:rsid w:val="002E35AF"/>
    <w:rsid w:val="003464FE"/>
    <w:rsid w:val="00376484"/>
    <w:rsid w:val="00377F78"/>
    <w:rsid w:val="00415062"/>
    <w:rsid w:val="004719FD"/>
    <w:rsid w:val="004E4C36"/>
    <w:rsid w:val="0051081C"/>
    <w:rsid w:val="00545EB2"/>
    <w:rsid w:val="0059064D"/>
    <w:rsid w:val="005A119E"/>
    <w:rsid w:val="005C4DEF"/>
    <w:rsid w:val="005E1F7F"/>
    <w:rsid w:val="005F19DD"/>
    <w:rsid w:val="005F2D80"/>
    <w:rsid w:val="005F3D1A"/>
    <w:rsid w:val="00625D62"/>
    <w:rsid w:val="00710B70"/>
    <w:rsid w:val="00720DB8"/>
    <w:rsid w:val="00745FA0"/>
    <w:rsid w:val="007466DA"/>
    <w:rsid w:val="00747466"/>
    <w:rsid w:val="007805A3"/>
    <w:rsid w:val="007805FA"/>
    <w:rsid w:val="007857B5"/>
    <w:rsid w:val="0079040A"/>
    <w:rsid w:val="007B0804"/>
    <w:rsid w:val="007D1595"/>
    <w:rsid w:val="007F0C76"/>
    <w:rsid w:val="007F163E"/>
    <w:rsid w:val="007F742B"/>
    <w:rsid w:val="00895A05"/>
    <w:rsid w:val="00912035"/>
    <w:rsid w:val="00917513"/>
    <w:rsid w:val="009664A6"/>
    <w:rsid w:val="009A1886"/>
    <w:rsid w:val="009B3359"/>
    <w:rsid w:val="009F3DD4"/>
    <w:rsid w:val="00A239F1"/>
    <w:rsid w:val="00A27896"/>
    <w:rsid w:val="00A434DC"/>
    <w:rsid w:val="00A9318A"/>
    <w:rsid w:val="00AA0816"/>
    <w:rsid w:val="00AA2CE5"/>
    <w:rsid w:val="00AB1E7C"/>
    <w:rsid w:val="00B15F11"/>
    <w:rsid w:val="00B2668D"/>
    <w:rsid w:val="00B27F86"/>
    <w:rsid w:val="00B348D5"/>
    <w:rsid w:val="00B51344"/>
    <w:rsid w:val="00B679F8"/>
    <w:rsid w:val="00B94528"/>
    <w:rsid w:val="00C71533"/>
    <w:rsid w:val="00C86841"/>
    <w:rsid w:val="00CC29B3"/>
    <w:rsid w:val="00CC5F20"/>
    <w:rsid w:val="00CC73AC"/>
    <w:rsid w:val="00CD125F"/>
    <w:rsid w:val="00D8119A"/>
    <w:rsid w:val="00D851C8"/>
    <w:rsid w:val="00DD289A"/>
    <w:rsid w:val="00DD661E"/>
    <w:rsid w:val="00E20745"/>
    <w:rsid w:val="00E330ED"/>
    <w:rsid w:val="00EB2F25"/>
    <w:rsid w:val="00EB66BB"/>
    <w:rsid w:val="00ED59B2"/>
    <w:rsid w:val="00F83267"/>
    <w:rsid w:val="00F91AED"/>
    <w:rsid w:val="00FA7F1C"/>
    <w:rsid w:val="00FC2AAB"/>
    <w:rsid w:val="00FC5B42"/>
    <w:rsid w:val="00FD11B5"/>
    <w:rsid w:val="00FD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D2D7"/>
  <w15:chartTrackingRefBased/>
  <w15:docId w15:val="{77B9CDF5-E4DA-439D-9D2B-8AF0456C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\\servidornvo\comun\programas\botonescierres\DB_BOTONESCIERRES.mdb" TargetMode="External"/><Relationship Id="rId2" Type="http://schemas.openxmlformats.org/officeDocument/2006/relationships/mailMergeSource" Target="file:///\\servidornvo\comun\programas\botonescierres\DB_BOTONESCIERRES.mdb" TargetMode="External"/><Relationship Id="rId1" Type="http://schemas.openxmlformats.org/officeDocument/2006/relationships/attachedTemplate" Target="file:///D:\Documentos\PROYECTOS\BotonesCierres\BotonesCierres\Resources\ETIQUETAS%20BOTONES%20DE%20SACO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A6FF7-711A-461A-884D-1E991380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ETIQUETAS BOTONES DE SACO.dotx</Template>
  <TotalTime>144</TotalTime>
  <Pages>1</Pages>
  <Words>983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Hernández</dc:creator>
  <cp:keywords/>
  <dc:description/>
  <cp:lastModifiedBy>Alejandro Hernández</cp:lastModifiedBy>
  <cp:revision>23</cp:revision>
  <cp:lastPrinted>2017-09-11T13:51:00Z</cp:lastPrinted>
  <dcterms:created xsi:type="dcterms:W3CDTF">2019-02-20T16:10:00Z</dcterms:created>
  <dcterms:modified xsi:type="dcterms:W3CDTF">2019-03-08T14:39:00Z</dcterms:modified>
</cp:coreProperties>
</file>