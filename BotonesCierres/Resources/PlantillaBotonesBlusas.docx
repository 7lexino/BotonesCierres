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3"/>
        <w:gridCol w:w="5760"/>
      </w:tblGrid>
      <w:tr w:rsidR="00DD289A" w:rsidRPr="00377F78" w:rsidTr="00545EB2">
        <w:trPr>
          <w:cantSplit/>
          <w:trHeight w:hRule="exact" w:val="3554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5799" w:rsidRPr="00377F78" w:rsidRDefault="00335799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335799" w:rsidRPr="00377F78" w:rsidRDefault="00335799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Blusas</w:t>
            </w:r>
            <w:r w:rsidRPr="00377F78">
              <w:t>:</w:t>
            </w:r>
            <w:r>
              <w:t xml:space="preserve"> </w:t>
            </w:r>
            <w:fldSimple w:instr=" MERGEFIELD CantBlusa ">
              <w:r>
                <w:rPr>
                  <w:noProof/>
                </w:rPr>
                <w:t>«CantBlusa»</w:t>
              </w:r>
            </w:fldSimple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fldSimple w:instr=" MERGEFIELD EstiloBlusa ">
              <w:r>
                <w:rPr>
                  <w:noProof/>
                </w:rPr>
                <w:t>«EstiloBlusa»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  <w:bookmarkStart w:id="0" w:name="_GoBack"/>
            <w:bookmarkEnd w:id="0"/>
          </w:p>
          <w:p w:rsidR="00335799" w:rsidRPr="00377F78" w:rsidRDefault="00335799" w:rsidP="00335799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>
              <w:t xml:space="preserve">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EstiloBotonFrenteBlusa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«EstiloBotonFrenteBlusa»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frente</w:t>
            </w:r>
            <w:r w:rsidRPr="00377F78">
              <w:t>:</w:t>
            </w:r>
            <w:r>
              <w:t xml:space="preserve">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CantFrenteBotonBlusa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«CantFrenteBotonBlusa»</w:t>
            </w:r>
            <w:r w:rsidRPr="00335799">
              <w:rPr>
                <w:b/>
              </w:rPr>
              <w:fldChar w:fldCharType="end"/>
            </w:r>
            <w:r w:rsidRPr="00377F78">
              <w:t xml:space="preserve"> </w:t>
            </w:r>
            <w:r>
              <w:t xml:space="preserve">                      Total de botones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TFrente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«TFrente»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Botón oculto: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EstiloBotonEscondidoBlusa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«EstiloBotonEscondidoBlusa»</w:t>
            </w:r>
            <w:r w:rsidRPr="00335799">
              <w:rPr>
                <w:b/>
              </w:rPr>
              <w:fldChar w:fldCharType="end"/>
            </w:r>
          </w:p>
          <w:p w:rsidR="00335799" w:rsidRP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ocultos</w:t>
            </w:r>
            <w:r w:rsidRPr="00377F78">
              <w:t>: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CantEscondidoBotonBlusa </w:instrText>
            </w:r>
            <w:r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«CantEscondidoBotonBlusa»</w:t>
            </w:r>
            <w:r>
              <w:rPr>
                <w:b/>
                <w:noProof/>
              </w:rPr>
              <w:fldChar w:fldCharType="end"/>
            </w:r>
            <w:r w:rsidRPr="00377F78">
              <w:t xml:space="preserve"> </w:t>
            </w:r>
            <w:r>
              <w:t xml:space="preserve">                   Total de botones ocultos: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TOculto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«TOculto»</w:t>
            </w:r>
            <w:r w:rsidRPr="00335799">
              <w:rPr>
                <w:b/>
              </w:rPr>
              <w:fldChar w:fldCharType="end"/>
            </w: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4719FD" w:rsidRDefault="00335799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5799" w:rsidRPr="00377F78" w:rsidRDefault="00335799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335799" w:rsidRPr="00377F78" w:rsidRDefault="00335799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Blusas</w:t>
            </w:r>
            <w:r w:rsidRPr="00377F78">
              <w:t>:</w:t>
            </w:r>
            <w:r>
              <w:t xml:space="preserve"> </w:t>
            </w:r>
            <w:fldSimple w:instr=" MERGEFIELD CantBlusa ">
              <w:r>
                <w:rPr>
                  <w:noProof/>
                </w:rPr>
                <w:t>«CantBlusa»</w:t>
              </w:r>
            </w:fldSimple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fldSimple w:instr=" MERGEFIELD EstiloBlusa ">
              <w:r>
                <w:rPr>
                  <w:noProof/>
                </w:rPr>
                <w:t>«EstiloBlusa»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</w:p>
          <w:p w:rsidR="00335799" w:rsidRPr="00377F78" w:rsidRDefault="00335799" w:rsidP="00335799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>
              <w:t xml:space="preserve">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EstiloBotonFrenteBlusa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«EstiloBotonFrenteBlusa»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frente</w:t>
            </w:r>
            <w:r w:rsidRPr="00377F78">
              <w:t>:</w:t>
            </w:r>
            <w:r>
              <w:t xml:space="preserve">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CantFrenteBotonBlusa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«CantFrenteBotonBlusa»</w:t>
            </w:r>
            <w:r w:rsidRPr="00335799">
              <w:rPr>
                <w:b/>
              </w:rPr>
              <w:fldChar w:fldCharType="end"/>
            </w:r>
            <w:r w:rsidRPr="00377F78">
              <w:t xml:space="preserve"> </w:t>
            </w:r>
            <w:r>
              <w:t xml:space="preserve">                      Total de botones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TFrente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«TFrente»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Botón oculto: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EstiloBotonEscondidoBlusa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«EstiloBotonEscondidoBlusa»</w:t>
            </w:r>
            <w:r w:rsidRPr="00335799">
              <w:rPr>
                <w:b/>
              </w:rPr>
              <w:fldChar w:fldCharType="end"/>
            </w:r>
          </w:p>
          <w:p w:rsidR="00335799" w:rsidRP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ocultos</w:t>
            </w:r>
            <w:r w:rsidRPr="00377F78">
              <w:t>: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CantEscondidoBotonBlusa </w:instrText>
            </w:r>
            <w:r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«CantEscondidoBotonBlusa»</w:t>
            </w:r>
            <w:r>
              <w:rPr>
                <w:b/>
                <w:noProof/>
              </w:rPr>
              <w:fldChar w:fldCharType="end"/>
            </w:r>
            <w:r w:rsidRPr="00377F78">
              <w:t xml:space="preserve"> </w:t>
            </w:r>
            <w:r>
              <w:t xml:space="preserve">                   Total de botones ocultos: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TOculto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«TOculto»</w:t>
            </w:r>
            <w:r w:rsidRPr="00335799">
              <w:rPr>
                <w:b/>
              </w:rPr>
              <w:fldChar w:fldCharType="end"/>
            </w: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4719FD" w:rsidRDefault="00335799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545EB2">
        <w:trPr>
          <w:cantSplit/>
          <w:trHeight w:hRule="exact" w:val="3543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5799" w:rsidRPr="00377F78" w:rsidRDefault="00335799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335799" w:rsidRPr="00377F78" w:rsidRDefault="00335799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Blusas</w:t>
            </w:r>
            <w:r w:rsidRPr="00377F78">
              <w:t>:</w:t>
            </w:r>
            <w:r>
              <w:t xml:space="preserve"> </w:t>
            </w:r>
            <w:fldSimple w:instr=" MERGEFIELD CantBlusa ">
              <w:r>
                <w:rPr>
                  <w:noProof/>
                </w:rPr>
                <w:t>«CantBlusa»</w:t>
              </w:r>
            </w:fldSimple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fldSimple w:instr=" MERGEFIELD EstiloBlusa ">
              <w:r>
                <w:rPr>
                  <w:noProof/>
                </w:rPr>
                <w:t>«EstiloBlusa»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</w:p>
          <w:p w:rsidR="00335799" w:rsidRPr="00377F78" w:rsidRDefault="00335799" w:rsidP="00335799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>
              <w:t xml:space="preserve">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EstiloBotonFrenteBlusa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«EstiloBotonFrenteBlusa»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frente</w:t>
            </w:r>
            <w:r w:rsidRPr="00377F78">
              <w:t>:</w:t>
            </w:r>
            <w:r>
              <w:t xml:space="preserve">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CantFrenteBotonBlusa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«CantFrenteBotonBlusa»</w:t>
            </w:r>
            <w:r w:rsidRPr="00335799">
              <w:rPr>
                <w:b/>
              </w:rPr>
              <w:fldChar w:fldCharType="end"/>
            </w:r>
            <w:r w:rsidRPr="00377F78">
              <w:t xml:space="preserve"> </w:t>
            </w:r>
            <w:r>
              <w:t xml:space="preserve">                      Total de botones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TFrente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«TFrente»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Botón oculto: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EstiloBotonEscondidoBlusa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«EstiloBotonEscondidoBlusa»</w:t>
            </w:r>
            <w:r w:rsidRPr="00335799">
              <w:rPr>
                <w:b/>
              </w:rPr>
              <w:fldChar w:fldCharType="end"/>
            </w:r>
          </w:p>
          <w:p w:rsidR="00335799" w:rsidRP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ocultos</w:t>
            </w:r>
            <w:r w:rsidRPr="00377F78">
              <w:t>: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CantEscondidoBotonBlusa </w:instrText>
            </w:r>
            <w:r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«CantEscondidoBotonBlusa»</w:t>
            </w:r>
            <w:r>
              <w:rPr>
                <w:b/>
                <w:noProof/>
              </w:rPr>
              <w:fldChar w:fldCharType="end"/>
            </w:r>
            <w:r w:rsidRPr="00377F78">
              <w:t xml:space="preserve"> </w:t>
            </w:r>
            <w:r>
              <w:t xml:space="preserve">                   Total de botones ocultos: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TOculto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«TOculto»</w:t>
            </w:r>
            <w:r w:rsidRPr="00335799">
              <w:rPr>
                <w:b/>
              </w:rPr>
              <w:fldChar w:fldCharType="end"/>
            </w: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4719FD" w:rsidRDefault="00335799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5799" w:rsidRPr="00377F78" w:rsidRDefault="00335799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335799" w:rsidRPr="00377F78" w:rsidRDefault="00335799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Blusas</w:t>
            </w:r>
            <w:r w:rsidRPr="00377F78">
              <w:t>:</w:t>
            </w:r>
            <w:r>
              <w:t xml:space="preserve"> </w:t>
            </w:r>
            <w:fldSimple w:instr=" MERGEFIELD CantBlusa ">
              <w:r>
                <w:rPr>
                  <w:noProof/>
                </w:rPr>
                <w:t>«CantBlusa»</w:t>
              </w:r>
            </w:fldSimple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fldSimple w:instr=" MERGEFIELD EstiloBlusa ">
              <w:r>
                <w:rPr>
                  <w:noProof/>
                </w:rPr>
                <w:t>«EstiloBlusa»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</w:p>
          <w:p w:rsidR="00335799" w:rsidRPr="00377F78" w:rsidRDefault="00335799" w:rsidP="00335799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>
              <w:t xml:space="preserve">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EstiloBotonFrenteBlusa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«EstiloBotonFrenteBlusa»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frente</w:t>
            </w:r>
            <w:r w:rsidRPr="00377F78">
              <w:t>:</w:t>
            </w:r>
            <w:r>
              <w:t xml:space="preserve">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CantFrenteBotonBlusa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«CantFrenteBotonBlusa»</w:t>
            </w:r>
            <w:r w:rsidRPr="00335799">
              <w:rPr>
                <w:b/>
              </w:rPr>
              <w:fldChar w:fldCharType="end"/>
            </w:r>
            <w:r w:rsidRPr="00377F78">
              <w:t xml:space="preserve"> </w:t>
            </w:r>
            <w:r>
              <w:t xml:space="preserve">                      Total de botones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TFrente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«TFrente»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Botón oculto: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EstiloBotonEscondidoBlusa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«EstiloBotonEscondidoBlusa»</w:t>
            </w:r>
            <w:r w:rsidRPr="00335799">
              <w:rPr>
                <w:b/>
              </w:rPr>
              <w:fldChar w:fldCharType="end"/>
            </w:r>
          </w:p>
          <w:p w:rsidR="00335799" w:rsidRP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ocultos</w:t>
            </w:r>
            <w:r w:rsidRPr="00377F78">
              <w:t>: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CantEscondidoBotonBlusa </w:instrText>
            </w:r>
            <w:r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«CantEscondidoBotonBlusa»</w:t>
            </w:r>
            <w:r>
              <w:rPr>
                <w:b/>
                <w:noProof/>
              </w:rPr>
              <w:fldChar w:fldCharType="end"/>
            </w:r>
            <w:r w:rsidRPr="00377F78">
              <w:t xml:space="preserve"> </w:t>
            </w:r>
            <w:r>
              <w:t xml:space="preserve">                   Total de botones ocultos: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TOculto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«TOculto»</w:t>
            </w:r>
            <w:r w:rsidRPr="00335799">
              <w:rPr>
                <w:b/>
              </w:rPr>
              <w:fldChar w:fldCharType="end"/>
            </w: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4719FD" w:rsidRDefault="00335799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545EB2">
        <w:trPr>
          <w:cantSplit/>
          <w:trHeight w:hRule="exact" w:val="355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5799" w:rsidRPr="00377F78" w:rsidRDefault="00335799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335799" w:rsidRPr="00377F78" w:rsidRDefault="00335799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Blusas</w:t>
            </w:r>
            <w:r w:rsidRPr="00377F78">
              <w:t>:</w:t>
            </w:r>
            <w:r>
              <w:t xml:space="preserve"> </w:t>
            </w:r>
            <w:fldSimple w:instr=" MERGEFIELD CantBlusa ">
              <w:r>
                <w:rPr>
                  <w:noProof/>
                </w:rPr>
                <w:t>«CantBlusa»</w:t>
              </w:r>
            </w:fldSimple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fldSimple w:instr=" MERGEFIELD EstiloBlusa ">
              <w:r>
                <w:rPr>
                  <w:noProof/>
                </w:rPr>
                <w:t>«EstiloBlusa»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</w:p>
          <w:p w:rsidR="00335799" w:rsidRPr="00377F78" w:rsidRDefault="00335799" w:rsidP="00335799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>
              <w:t xml:space="preserve">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EstiloBotonFrenteBlusa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«EstiloBotonFrenteBlusa»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frente</w:t>
            </w:r>
            <w:r w:rsidRPr="00377F78">
              <w:t>:</w:t>
            </w:r>
            <w:r>
              <w:t xml:space="preserve">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CantFrenteBotonBlusa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«CantFrenteBotonBlusa»</w:t>
            </w:r>
            <w:r w:rsidRPr="00335799">
              <w:rPr>
                <w:b/>
              </w:rPr>
              <w:fldChar w:fldCharType="end"/>
            </w:r>
            <w:r w:rsidRPr="00377F78">
              <w:t xml:space="preserve"> </w:t>
            </w:r>
            <w:r>
              <w:t xml:space="preserve">                      Total de botones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TFrente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«TFrente»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Botón oculto: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EstiloBotonEscondidoBlusa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«EstiloBotonEscondidoBlusa»</w:t>
            </w:r>
            <w:r w:rsidRPr="00335799">
              <w:rPr>
                <w:b/>
              </w:rPr>
              <w:fldChar w:fldCharType="end"/>
            </w:r>
          </w:p>
          <w:p w:rsidR="00335799" w:rsidRP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ocultos</w:t>
            </w:r>
            <w:r w:rsidRPr="00377F78">
              <w:t>: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CantEscondidoBotonBlusa </w:instrText>
            </w:r>
            <w:r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«CantEscondidoBotonBlusa»</w:t>
            </w:r>
            <w:r>
              <w:rPr>
                <w:b/>
                <w:noProof/>
              </w:rPr>
              <w:fldChar w:fldCharType="end"/>
            </w:r>
            <w:r w:rsidRPr="00377F78">
              <w:t xml:space="preserve"> </w:t>
            </w:r>
            <w:r>
              <w:t xml:space="preserve">                   Total de botones ocultos: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TOculto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«TOculto»</w:t>
            </w:r>
            <w:r w:rsidRPr="00335799">
              <w:rPr>
                <w:b/>
              </w:rPr>
              <w:fldChar w:fldCharType="end"/>
            </w: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4719FD" w:rsidRDefault="00335799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5799" w:rsidRPr="00377F78" w:rsidRDefault="00335799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335799" w:rsidRPr="00377F78" w:rsidRDefault="00335799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Blusas</w:t>
            </w:r>
            <w:r w:rsidRPr="00377F78">
              <w:t>:</w:t>
            </w:r>
            <w:r>
              <w:t xml:space="preserve"> </w:t>
            </w:r>
            <w:fldSimple w:instr=" MERGEFIELD CantBlusa ">
              <w:r>
                <w:rPr>
                  <w:noProof/>
                </w:rPr>
                <w:t>«CantBlusa»</w:t>
              </w:r>
            </w:fldSimple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fldSimple w:instr=" MERGEFIELD EstiloBlusa ">
              <w:r>
                <w:rPr>
                  <w:noProof/>
                </w:rPr>
                <w:t>«EstiloBlusa»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</w:p>
          <w:p w:rsidR="00335799" w:rsidRPr="00377F78" w:rsidRDefault="00335799" w:rsidP="00335799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>
              <w:t xml:space="preserve">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EstiloBotonFrenteBlusa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«EstiloBotonFrenteBlusa»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frente</w:t>
            </w:r>
            <w:r w:rsidRPr="00377F78">
              <w:t>:</w:t>
            </w:r>
            <w:r>
              <w:t xml:space="preserve">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CantFrenteBotonBlusa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«CantFrenteBotonBlusa»</w:t>
            </w:r>
            <w:r w:rsidRPr="00335799">
              <w:rPr>
                <w:b/>
              </w:rPr>
              <w:fldChar w:fldCharType="end"/>
            </w:r>
            <w:r w:rsidRPr="00377F78">
              <w:t xml:space="preserve"> </w:t>
            </w:r>
            <w:r>
              <w:t xml:space="preserve">                      Total de botones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TFrente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«TFrente»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Botón oculto: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EstiloBotonEscondidoBlusa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«EstiloBotonEscondidoBlusa»</w:t>
            </w:r>
            <w:r w:rsidRPr="00335799">
              <w:rPr>
                <w:b/>
              </w:rPr>
              <w:fldChar w:fldCharType="end"/>
            </w:r>
          </w:p>
          <w:p w:rsidR="00335799" w:rsidRP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ocultos</w:t>
            </w:r>
            <w:r w:rsidRPr="00377F78">
              <w:t>: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CantEscondidoBotonBlusa </w:instrText>
            </w:r>
            <w:r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«CantEscondidoBotonBlusa»</w:t>
            </w:r>
            <w:r>
              <w:rPr>
                <w:b/>
                <w:noProof/>
              </w:rPr>
              <w:fldChar w:fldCharType="end"/>
            </w:r>
            <w:r w:rsidRPr="00377F78">
              <w:t xml:space="preserve"> </w:t>
            </w:r>
            <w:r>
              <w:t xml:space="preserve">                   Total de botones ocultos: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TOculto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«TOculto»</w:t>
            </w:r>
            <w:r w:rsidRPr="00335799">
              <w:rPr>
                <w:b/>
              </w:rPr>
              <w:fldChar w:fldCharType="end"/>
            </w: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4719FD" w:rsidRDefault="00335799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B679F8" w:rsidRPr="00377F78" w:rsidTr="00545EB2">
        <w:trPr>
          <w:cantSplit/>
          <w:trHeight w:hRule="exact" w:val="355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5799" w:rsidRPr="00377F78" w:rsidRDefault="00335799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335799" w:rsidRPr="00377F78" w:rsidRDefault="00335799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Blusas</w:t>
            </w:r>
            <w:r w:rsidRPr="00377F78">
              <w:t>:</w:t>
            </w:r>
            <w:r>
              <w:t xml:space="preserve"> </w:t>
            </w:r>
            <w:fldSimple w:instr=" MERGEFIELD CantBlusa ">
              <w:r>
                <w:rPr>
                  <w:noProof/>
                </w:rPr>
                <w:t>«CantBlusa»</w:t>
              </w:r>
            </w:fldSimple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fldSimple w:instr=" MERGEFIELD EstiloBlusa ">
              <w:r>
                <w:rPr>
                  <w:noProof/>
                </w:rPr>
                <w:t>«EstiloBlusa»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</w:p>
          <w:p w:rsidR="00335799" w:rsidRPr="00377F78" w:rsidRDefault="00335799" w:rsidP="00335799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>
              <w:t xml:space="preserve">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EstiloBotonFrenteBlusa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«EstiloBotonFrenteBlusa»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frente</w:t>
            </w:r>
            <w:r w:rsidRPr="00377F78">
              <w:t>:</w:t>
            </w:r>
            <w:r>
              <w:t xml:space="preserve">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CantFrenteBotonBlusa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«CantFrenteBotonBlusa»</w:t>
            </w:r>
            <w:r w:rsidRPr="00335799">
              <w:rPr>
                <w:b/>
              </w:rPr>
              <w:fldChar w:fldCharType="end"/>
            </w:r>
            <w:r w:rsidRPr="00377F78">
              <w:t xml:space="preserve"> </w:t>
            </w:r>
            <w:r>
              <w:t xml:space="preserve">                      Total de botones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TFrente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«TFrente»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Botón oculto: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EstiloBotonEscondidoBlusa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«EstiloBotonEscondidoBlusa»</w:t>
            </w:r>
            <w:r w:rsidRPr="00335799">
              <w:rPr>
                <w:b/>
              </w:rPr>
              <w:fldChar w:fldCharType="end"/>
            </w:r>
          </w:p>
          <w:p w:rsidR="00335799" w:rsidRP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ocultos</w:t>
            </w:r>
            <w:r w:rsidRPr="00377F78">
              <w:t>: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CantEscondidoBotonBlusa </w:instrText>
            </w:r>
            <w:r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«CantEscondidoBotonBlusa»</w:t>
            </w:r>
            <w:r>
              <w:rPr>
                <w:b/>
                <w:noProof/>
              </w:rPr>
              <w:fldChar w:fldCharType="end"/>
            </w:r>
            <w:r w:rsidRPr="00377F78">
              <w:t xml:space="preserve"> </w:t>
            </w:r>
            <w:r>
              <w:t xml:space="preserve">                   Total de botones ocultos: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TOculto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«TOculto»</w:t>
            </w:r>
            <w:r w:rsidRPr="00335799">
              <w:rPr>
                <w:b/>
              </w:rPr>
              <w:fldChar w:fldCharType="end"/>
            </w: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4719FD" w:rsidRDefault="00335799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79F8" w:rsidRPr="00377F78" w:rsidRDefault="00B679F8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5799" w:rsidRPr="00377F78" w:rsidRDefault="00335799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335799" w:rsidRPr="00377F78" w:rsidRDefault="00335799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Blusas</w:t>
            </w:r>
            <w:r w:rsidRPr="00377F78">
              <w:t>:</w:t>
            </w:r>
            <w:r>
              <w:t xml:space="preserve"> </w:t>
            </w:r>
            <w:fldSimple w:instr=" MERGEFIELD CantBlusa ">
              <w:r>
                <w:rPr>
                  <w:noProof/>
                </w:rPr>
                <w:t>«CantBlusa»</w:t>
              </w:r>
            </w:fldSimple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fldSimple w:instr=" MERGEFIELD EstiloBlusa ">
              <w:r>
                <w:rPr>
                  <w:noProof/>
                </w:rPr>
                <w:t>«EstiloBlusa»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335799" w:rsidRDefault="00335799" w:rsidP="00377F78">
            <w:pPr>
              <w:spacing w:after="0" w:line="120" w:lineRule="atLeast"/>
              <w:ind w:left="142" w:right="142"/>
            </w:pPr>
          </w:p>
          <w:p w:rsidR="00335799" w:rsidRPr="00377F78" w:rsidRDefault="00335799" w:rsidP="00335799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>
              <w:t xml:space="preserve">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EstiloBotonFrenteBlusa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«EstiloBotonFrenteBlusa»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frente</w:t>
            </w:r>
            <w:r w:rsidRPr="00377F78">
              <w:t>:</w:t>
            </w:r>
            <w:r>
              <w:t xml:space="preserve">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CantFrenteBotonBlusa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«CantFrenteBotonBlusa»</w:t>
            </w:r>
            <w:r w:rsidRPr="00335799">
              <w:rPr>
                <w:b/>
              </w:rPr>
              <w:fldChar w:fldCharType="end"/>
            </w:r>
            <w:r w:rsidRPr="00377F78">
              <w:t xml:space="preserve"> </w:t>
            </w:r>
            <w:r>
              <w:t xml:space="preserve">                      Total de botones frente</w:t>
            </w:r>
            <w:r w:rsidRPr="00377F78">
              <w:t xml:space="preserve">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TFrente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«TFrente»</w:t>
            </w:r>
            <w:r w:rsidRPr="00335799">
              <w:rPr>
                <w:b/>
              </w:rPr>
              <w:fldChar w:fldCharType="end"/>
            </w:r>
          </w:p>
          <w:p w:rsidR="00335799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Botón oculto: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EstiloBotonEscondidoBlusa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«EstiloBotonEscondidoBlusa»</w:t>
            </w:r>
            <w:r w:rsidRPr="00335799">
              <w:rPr>
                <w:b/>
              </w:rPr>
              <w:fldChar w:fldCharType="end"/>
            </w:r>
          </w:p>
          <w:p w:rsidR="00335799" w:rsidRPr="00335799" w:rsidRDefault="00335799" w:rsidP="00335799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Botones ocultos</w:t>
            </w:r>
            <w:r w:rsidRPr="00377F78">
              <w:t>: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CantEscondidoBotonBlusa </w:instrText>
            </w:r>
            <w:r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«CantEscondidoBotonBlusa»</w:t>
            </w:r>
            <w:r>
              <w:rPr>
                <w:b/>
                <w:noProof/>
              </w:rPr>
              <w:fldChar w:fldCharType="end"/>
            </w:r>
            <w:r w:rsidRPr="00377F78">
              <w:t xml:space="preserve"> </w:t>
            </w:r>
            <w:r>
              <w:t xml:space="preserve">                   Total de botones ocultos: </w:t>
            </w:r>
            <w:r w:rsidRPr="00335799">
              <w:rPr>
                <w:b/>
              </w:rPr>
              <w:fldChar w:fldCharType="begin"/>
            </w:r>
            <w:r w:rsidRPr="00335799">
              <w:rPr>
                <w:b/>
              </w:rPr>
              <w:instrText xml:space="preserve"> MERGEFIELD  TOculto </w:instrText>
            </w:r>
            <w:r w:rsidRPr="00335799">
              <w:rPr>
                <w:b/>
              </w:rPr>
              <w:fldChar w:fldCharType="separate"/>
            </w:r>
            <w:r>
              <w:rPr>
                <w:b/>
                <w:noProof/>
              </w:rPr>
              <w:t>«TOculto»</w:t>
            </w:r>
            <w:r w:rsidRPr="00335799">
              <w:rPr>
                <w:b/>
              </w:rPr>
              <w:fldChar w:fldCharType="end"/>
            </w:r>
          </w:p>
          <w:p w:rsidR="00335799" w:rsidRPr="00377F78" w:rsidRDefault="00335799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335799" w:rsidRPr="004719FD" w:rsidRDefault="00335799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</w:tbl>
    <w:p w:rsidR="00DD289A" w:rsidRPr="00DD289A" w:rsidRDefault="00DD289A" w:rsidP="00DD289A">
      <w:pPr>
        <w:ind w:left="144" w:right="144"/>
        <w:rPr>
          <w:vanish/>
        </w:rPr>
      </w:pPr>
    </w:p>
    <w:sectPr w:rsidR="00DD289A" w:rsidRPr="00DD289A" w:rsidSect="000E5CF8">
      <w:type w:val="continuous"/>
      <w:pgSz w:w="12240" w:h="15840"/>
      <w:pgMar w:top="284" w:right="230" w:bottom="0" w:left="23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3407921"/>
  </wne:recipientData>
  <wne:recipientData>
    <wne:active wne:val="1"/>
    <wne:hash wne:val="3473457"/>
  </wne:recipientData>
  <wne:recipientData>
    <wne:active wne:val="1"/>
    <wne:hash wne:val="3538993"/>
  </wne:recipientData>
  <wne:recipientData>
    <wne:active wne:val="1"/>
    <wne:hash wne:val="36045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mailingLabels"/>
    <w:linkToQuery/>
    <w:dataType w:val="native"/>
    <w:connectString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didos_reportes` "/>
    <w:dataSource r:id="rId2"/>
    <w:odso>
      <w:udl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didos_reportes"/>
      <w:src r:id="rId3"/>
      <w:colDelim w:val="9"/>
      <w:type w:val="database"/>
      <w:fHdr/>
      <w:fieldMapData>
        <w:type w:val="dbColumn"/>
        <w:name w:val="Id"/>
        <w:mappedName w:val="Identificador único"/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mpresa"/>
        <w:mappedName w:val="Organización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9"/>
    <w:rsid w:val="000048F7"/>
    <w:rsid w:val="000E1942"/>
    <w:rsid w:val="000E5CF8"/>
    <w:rsid w:val="00100326"/>
    <w:rsid w:val="00110A50"/>
    <w:rsid w:val="00110B5F"/>
    <w:rsid w:val="00165420"/>
    <w:rsid w:val="00195E01"/>
    <w:rsid w:val="002671EB"/>
    <w:rsid w:val="002E35AF"/>
    <w:rsid w:val="00335799"/>
    <w:rsid w:val="003464FE"/>
    <w:rsid w:val="00376484"/>
    <w:rsid w:val="00377F78"/>
    <w:rsid w:val="00415062"/>
    <w:rsid w:val="004719FD"/>
    <w:rsid w:val="004E4C36"/>
    <w:rsid w:val="0051081C"/>
    <w:rsid w:val="00545EB2"/>
    <w:rsid w:val="0059064D"/>
    <w:rsid w:val="005A119E"/>
    <w:rsid w:val="005E1F7F"/>
    <w:rsid w:val="005F19DD"/>
    <w:rsid w:val="005F2D80"/>
    <w:rsid w:val="005F3D1A"/>
    <w:rsid w:val="00625D62"/>
    <w:rsid w:val="00710B70"/>
    <w:rsid w:val="00720DB8"/>
    <w:rsid w:val="00745FA0"/>
    <w:rsid w:val="007466DA"/>
    <w:rsid w:val="00747466"/>
    <w:rsid w:val="007805A3"/>
    <w:rsid w:val="007805FA"/>
    <w:rsid w:val="007857B5"/>
    <w:rsid w:val="0079040A"/>
    <w:rsid w:val="007B0804"/>
    <w:rsid w:val="007D1595"/>
    <w:rsid w:val="007F0C76"/>
    <w:rsid w:val="007F163E"/>
    <w:rsid w:val="007F742B"/>
    <w:rsid w:val="00895A05"/>
    <w:rsid w:val="00912035"/>
    <w:rsid w:val="00917513"/>
    <w:rsid w:val="009664A6"/>
    <w:rsid w:val="009A1886"/>
    <w:rsid w:val="009B3359"/>
    <w:rsid w:val="009F3DD4"/>
    <w:rsid w:val="00A239F1"/>
    <w:rsid w:val="00A27896"/>
    <w:rsid w:val="00A434DC"/>
    <w:rsid w:val="00A9318A"/>
    <w:rsid w:val="00AA0816"/>
    <w:rsid w:val="00AA2CE5"/>
    <w:rsid w:val="00AB1E7C"/>
    <w:rsid w:val="00B15F11"/>
    <w:rsid w:val="00B2668D"/>
    <w:rsid w:val="00B27F86"/>
    <w:rsid w:val="00B31C34"/>
    <w:rsid w:val="00B348D5"/>
    <w:rsid w:val="00B51344"/>
    <w:rsid w:val="00B679F8"/>
    <w:rsid w:val="00B94528"/>
    <w:rsid w:val="00C71533"/>
    <w:rsid w:val="00C86841"/>
    <w:rsid w:val="00CC5F20"/>
    <w:rsid w:val="00CC73AC"/>
    <w:rsid w:val="00CD125F"/>
    <w:rsid w:val="00D851C8"/>
    <w:rsid w:val="00DD289A"/>
    <w:rsid w:val="00DD661E"/>
    <w:rsid w:val="00E20745"/>
    <w:rsid w:val="00E330ED"/>
    <w:rsid w:val="00EB2F25"/>
    <w:rsid w:val="00EB66BB"/>
    <w:rsid w:val="00ED59B2"/>
    <w:rsid w:val="00F83267"/>
    <w:rsid w:val="00F91AED"/>
    <w:rsid w:val="00FA7F1C"/>
    <w:rsid w:val="00FC2AAB"/>
    <w:rsid w:val="00FC5B42"/>
    <w:rsid w:val="00FD11B5"/>
    <w:rsid w:val="00F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22AE"/>
  <w15:chartTrackingRefBased/>
  <w15:docId w15:val="{77B9CDF5-E4DA-439D-9D2B-8AF0456C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\\servidornvo\comun\programas\botonescierres\DB_BOTONESCIERRES.mdb" TargetMode="External"/><Relationship Id="rId2" Type="http://schemas.openxmlformats.org/officeDocument/2006/relationships/mailMergeSource" Target="file:///\\servidornvo\comun\programas\botonescierres\DB_BOTONESCIERRES.mdb" TargetMode="External"/><Relationship Id="rId1" Type="http://schemas.openxmlformats.org/officeDocument/2006/relationships/attachedTemplate" Target="file:///D:\Documentos\PROYECTOS\BotonesCierres\BotonesCierres\Resources\ETIQUETAS%20BOTONES%20DE%20SACO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9BDD1-E69F-433C-B9D6-385E5EEC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ETIQUETAS BOTONES DE SACO.dotx</Template>
  <TotalTime>140</TotalTime>
  <Pages>1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Hernández</dc:creator>
  <cp:keywords/>
  <dc:description/>
  <cp:lastModifiedBy>Alejandro Hernández</cp:lastModifiedBy>
  <cp:revision>21</cp:revision>
  <cp:lastPrinted>2017-09-11T13:51:00Z</cp:lastPrinted>
  <dcterms:created xsi:type="dcterms:W3CDTF">2019-02-20T16:10:00Z</dcterms:created>
  <dcterms:modified xsi:type="dcterms:W3CDTF">2019-03-08T14:49:00Z</dcterms:modified>
</cp:coreProperties>
</file>